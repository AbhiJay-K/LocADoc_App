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168A7B4" w:rsidR="0034083F" w:rsidRPr="00217F7A" w:rsidRDefault="00D62CB9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</w:t>
            </w:r>
            <w:bookmarkStart w:id="0" w:name="_GoBack"/>
            <w:bookmarkEnd w:id="0"/>
            <w:r w:rsidR="00876E8D">
              <w:rPr>
                <w:rFonts w:ascii="Arial" w:hAnsi="Arial"/>
                <w:color w:val="000000"/>
                <w:sz w:val="18"/>
                <w:szCs w:val="18"/>
              </w:rPr>
              <w:t>day, November 03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053F6FF1" w:rsidR="00373647" w:rsidRPr="00217F7A" w:rsidRDefault="00876E8D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17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960DE8">
        <w:trPr>
          <w:trHeight w:val="390"/>
        </w:trPr>
        <w:tc>
          <w:tcPr>
            <w:tcW w:w="10795" w:type="dxa"/>
            <w:gridSpan w:val="9"/>
            <w:vAlign w:val="bottom"/>
          </w:tcPr>
          <w:p w14:paraId="03A7B4AA" w14:textId="279307B9" w:rsidR="0034083F" w:rsidRPr="0034083F" w:rsidRDefault="00876E8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To discuss the plan for Test Report.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960DE8">
        <w:trPr>
          <w:trHeight w:val="460"/>
        </w:trPr>
        <w:tc>
          <w:tcPr>
            <w:tcW w:w="10795" w:type="dxa"/>
            <w:gridSpan w:val="9"/>
            <w:vAlign w:val="bottom"/>
          </w:tcPr>
          <w:p w14:paraId="33770743" w14:textId="35762C79" w:rsidR="008345F6" w:rsidRPr="0034083F" w:rsidRDefault="008E158D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</w:t>
            </w:r>
            <w:r w:rsidR="00CF403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 </w:t>
            </w:r>
            <w:r w:rsidR="00876E8D">
              <w:rPr>
                <w:rFonts w:ascii="Arial" w:hAnsi="Arial"/>
                <w:color w:val="000000" w:themeColor="text1"/>
                <w:sz w:val="18"/>
                <w:szCs w:val="18"/>
              </w:rPr>
              <w:t>the types of test cases to be added for Sign up and Login function.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546264">
        <w:trPr>
          <w:trHeight w:val="1021"/>
        </w:trPr>
        <w:tc>
          <w:tcPr>
            <w:tcW w:w="5703" w:type="dxa"/>
            <w:gridSpan w:val="5"/>
            <w:vAlign w:val="bottom"/>
          </w:tcPr>
          <w:p w14:paraId="2703D635" w14:textId="1BD23343" w:rsidR="00C40299" w:rsidRPr="00D70D02" w:rsidRDefault="00876E8D" w:rsidP="00D70D0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Test Case:</w:t>
            </w:r>
          </w:p>
          <w:p w14:paraId="31AE6400" w14:textId="35B86F1B" w:rsidR="00D70D02" w:rsidRDefault="00876E8D" w:rsidP="00960DE8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Created Test case for Sign up and Login</w:t>
            </w:r>
          </w:p>
          <w:p w14:paraId="1E9240A4" w14:textId="3CF2780E" w:rsidR="00546264" w:rsidRPr="00876E8D" w:rsidRDefault="00876E8D" w:rsidP="00876E8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Started working on the test report.</w:t>
            </w:r>
          </w:p>
        </w:tc>
        <w:tc>
          <w:tcPr>
            <w:tcW w:w="2590" w:type="dxa"/>
            <w:gridSpan w:val="2"/>
            <w:vAlign w:val="bottom"/>
          </w:tcPr>
          <w:p w14:paraId="106D58E1" w14:textId="6581193A" w:rsidR="002A53C8" w:rsidRDefault="00546264" w:rsidP="0054626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  <w:p w14:paraId="24C5FC40" w14:textId="77777777" w:rsidR="002A53C8" w:rsidRPr="005012CB" w:rsidRDefault="002A53C8" w:rsidP="005012CB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6BC6A207" w14:textId="7C272A83" w:rsidR="0008170D" w:rsidRPr="00217F7A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02" w:type="dxa"/>
            <w:gridSpan w:val="2"/>
            <w:vAlign w:val="bottom"/>
          </w:tcPr>
          <w:p w14:paraId="63EB8D8C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0A1F7BC3" w14:textId="1438F3C2" w:rsidR="002A53C8" w:rsidRDefault="00546264" w:rsidP="00546264">
            <w:pPr>
              <w:spacing w:line="360" w:lineRule="auto"/>
              <w:jc w:val="center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11</w:t>
            </w:r>
            <w:r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Nov 2017</w:t>
            </w:r>
          </w:p>
          <w:p w14:paraId="2A0D0B24" w14:textId="77777777" w:rsidR="002A53C8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  <w:p w14:paraId="3E42C733" w14:textId="74DBA9C6" w:rsidR="002A53C8" w:rsidRPr="00217F7A" w:rsidRDefault="002A53C8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960DE8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414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1880550F" w:rsidR="00A21F31" w:rsidRPr="00217F7A" w:rsidRDefault="0034083F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Our ai</w:t>
            </w:r>
            <w:r w:rsidR="008F3812">
              <w:rPr>
                <w:rFonts w:ascii="Arial" w:hAnsi="Arial"/>
                <w:color w:val="000000"/>
                <w:sz w:val="18"/>
                <w:szCs w:val="18"/>
              </w:rPr>
              <w:t xml:space="preserve">m is to 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>complete making the test report  by 11</w:t>
            </w:r>
            <w:r w:rsidR="00876E8D" w:rsidRPr="00876E8D">
              <w:rPr>
                <w:rFonts w:ascii="Arial" w:hAnsi="Arial"/>
                <w:color w:val="000000"/>
                <w:sz w:val="18"/>
                <w:szCs w:val="18"/>
                <w:vertAlign w:val="superscript"/>
              </w:rPr>
              <w:t>th</w:t>
            </w:r>
            <w:r w:rsidR="00876E8D">
              <w:rPr>
                <w:rFonts w:ascii="Arial" w:hAnsi="Arial"/>
                <w:color w:val="000000"/>
                <w:sz w:val="18"/>
                <w:szCs w:val="18"/>
              </w:rPr>
              <w:t xml:space="preserve"> Nov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A8618" w14:textId="77777777" w:rsidR="00CE41A9" w:rsidRDefault="00CE41A9" w:rsidP="007240E0">
      <w:r>
        <w:separator/>
      </w:r>
    </w:p>
  </w:endnote>
  <w:endnote w:type="continuationSeparator" w:id="0">
    <w:p w14:paraId="35CB36F6" w14:textId="77777777" w:rsidR="00CE41A9" w:rsidRDefault="00CE41A9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34710" w14:textId="77777777" w:rsidR="00CE41A9" w:rsidRDefault="00CE41A9" w:rsidP="007240E0">
      <w:r>
        <w:separator/>
      </w:r>
    </w:p>
  </w:footnote>
  <w:footnote w:type="continuationSeparator" w:id="0">
    <w:p w14:paraId="743F3C26" w14:textId="77777777" w:rsidR="00CE41A9" w:rsidRDefault="00CE41A9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0C3"/>
    <w:multiLevelType w:val="hybridMultilevel"/>
    <w:tmpl w:val="83BC43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8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9"/>
  </w:num>
  <w:num w:numId="4">
    <w:abstractNumId w:val="10"/>
  </w:num>
  <w:num w:numId="5">
    <w:abstractNumId w:val="11"/>
  </w:num>
  <w:num w:numId="6">
    <w:abstractNumId w:val="20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18"/>
  </w:num>
  <w:num w:numId="12">
    <w:abstractNumId w:val="3"/>
  </w:num>
  <w:num w:numId="13">
    <w:abstractNumId w:val="2"/>
  </w:num>
  <w:num w:numId="14">
    <w:abstractNumId w:val="16"/>
  </w:num>
  <w:num w:numId="15">
    <w:abstractNumId w:val="14"/>
  </w:num>
  <w:num w:numId="16">
    <w:abstractNumId w:val="22"/>
  </w:num>
  <w:num w:numId="17">
    <w:abstractNumId w:val="12"/>
  </w:num>
  <w:num w:numId="18">
    <w:abstractNumId w:val="4"/>
  </w:num>
  <w:num w:numId="19">
    <w:abstractNumId w:val="8"/>
  </w:num>
  <w:num w:numId="20">
    <w:abstractNumId w:val="21"/>
  </w:num>
  <w:num w:numId="21">
    <w:abstractNumId w:val="17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33CCD"/>
    <w:rsid w:val="00154F3D"/>
    <w:rsid w:val="00162AF3"/>
    <w:rsid w:val="001C7D14"/>
    <w:rsid w:val="001D1917"/>
    <w:rsid w:val="00207FC1"/>
    <w:rsid w:val="00213B6E"/>
    <w:rsid w:val="00217F7A"/>
    <w:rsid w:val="00261649"/>
    <w:rsid w:val="00280008"/>
    <w:rsid w:val="00284964"/>
    <w:rsid w:val="00291EC8"/>
    <w:rsid w:val="002A53C8"/>
    <w:rsid w:val="002C5C83"/>
    <w:rsid w:val="002F6567"/>
    <w:rsid w:val="003003C9"/>
    <w:rsid w:val="003108BC"/>
    <w:rsid w:val="00311912"/>
    <w:rsid w:val="0032381D"/>
    <w:rsid w:val="003242DF"/>
    <w:rsid w:val="003276FF"/>
    <w:rsid w:val="0034083F"/>
    <w:rsid w:val="003432E6"/>
    <w:rsid w:val="00345427"/>
    <w:rsid w:val="0036319B"/>
    <w:rsid w:val="00373647"/>
    <w:rsid w:val="003D029E"/>
    <w:rsid w:val="003E4F7D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C441C"/>
    <w:rsid w:val="004E0034"/>
    <w:rsid w:val="004F56FD"/>
    <w:rsid w:val="005012CB"/>
    <w:rsid w:val="00503866"/>
    <w:rsid w:val="00532C02"/>
    <w:rsid w:val="00546264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17684"/>
    <w:rsid w:val="007240E0"/>
    <w:rsid w:val="007262A4"/>
    <w:rsid w:val="007849CA"/>
    <w:rsid w:val="00787B4B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76E8D"/>
    <w:rsid w:val="0089000B"/>
    <w:rsid w:val="00891D92"/>
    <w:rsid w:val="008A1BE6"/>
    <w:rsid w:val="008A22BA"/>
    <w:rsid w:val="008A5951"/>
    <w:rsid w:val="008A5CF8"/>
    <w:rsid w:val="008C67E3"/>
    <w:rsid w:val="008D7553"/>
    <w:rsid w:val="008E158D"/>
    <w:rsid w:val="008F3812"/>
    <w:rsid w:val="0090108A"/>
    <w:rsid w:val="0091306E"/>
    <w:rsid w:val="00924BC9"/>
    <w:rsid w:val="00960DE8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1953"/>
    <w:rsid w:val="00C967C2"/>
    <w:rsid w:val="00CA5F1B"/>
    <w:rsid w:val="00CB2138"/>
    <w:rsid w:val="00CC7CD1"/>
    <w:rsid w:val="00CD094F"/>
    <w:rsid w:val="00CE41A9"/>
    <w:rsid w:val="00CF403B"/>
    <w:rsid w:val="00D211A3"/>
    <w:rsid w:val="00D21A81"/>
    <w:rsid w:val="00D41D9A"/>
    <w:rsid w:val="00D62CB9"/>
    <w:rsid w:val="00D65DD6"/>
    <w:rsid w:val="00D70D02"/>
    <w:rsid w:val="00D71F23"/>
    <w:rsid w:val="00D724A6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B5C72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DBD331-4914-4B62-8E54-8B5698B3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7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4</cp:revision>
  <dcterms:created xsi:type="dcterms:W3CDTF">2017-11-13T05:25:00Z</dcterms:created>
  <dcterms:modified xsi:type="dcterms:W3CDTF">2017-11-13T05:43:00Z</dcterms:modified>
</cp:coreProperties>
</file>