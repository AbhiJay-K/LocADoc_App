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EF1B197" w:rsidR="0034083F" w:rsidRPr="00217F7A" w:rsidRDefault="00876E8D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November</w:t>
            </w:r>
            <w:r w:rsidR="00E6725C">
              <w:rPr>
                <w:rFonts w:ascii="Arial" w:hAnsi="Arial"/>
                <w:color w:val="000000"/>
                <w:sz w:val="18"/>
                <w:szCs w:val="18"/>
              </w:rPr>
              <w:t xml:space="preserve"> 1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65EA51B9" w:rsidR="00373647" w:rsidRPr="00217F7A" w:rsidRDefault="00790D62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18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0E6A2B57" w:rsidR="0034083F" w:rsidRPr="0034083F" w:rsidRDefault="00876E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To</w:t>
            </w:r>
            <w:r w:rsidR="00E6725C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make User manual, Technical manual and create Video for LocAdoc application.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1F2B6034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876E8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the </w:t>
            </w:r>
            <w:r w:rsidR="003840A4">
              <w:rPr>
                <w:rFonts w:ascii="Arial" w:hAnsi="Arial"/>
                <w:color w:val="000000" w:themeColor="text1"/>
                <w:sz w:val="18"/>
                <w:szCs w:val="18"/>
              </w:rPr>
              <w:t>contents to be added in both the manuals.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3840A4">
        <w:trPr>
          <w:trHeight w:val="1163"/>
        </w:trPr>
        <w:tc>
          <w:tcPr>
            <w:tcW w:w="5703" w:type="dxa"/>
            <w:gridSpan w:val="5"/>
            <w:vAlign w:val="bottom"/>
          </w:tcPr>
          <w:p w14:paraId="4C66F497" w14:textId="77777777" w:rsidR="003840A4" w:rsidRDefault="003840A4" w:rsidP="003840A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CD437D6" w14:textId="4C66EB70" w:rsidR="00546264" w:rsidRPr="003840A4" w:rsidRDefault="00876E8D" w:rsidP="003840A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840A4">
              <w:rPr>
                <w:rFonts w:ascii="Arial" w:hAnsi="Arial"/>
                <w:color w:val="000000" w:themeColor="text1"/>
                <w:sz w:val="18"/>
                <w:szCs w:val="18"/>
              </w:rPr>
              <w:t>St</w:t>
            </w:r>
            <w:r w:rsidR="003840A4" w:rsidRPr="003840A4">
              <w:rPr>
                <w:rFonts w:ascii="Arial" w:hAnsi="Arial"/>
                <w:color w:val="000000" w:themeColor="text1"/>
                <w:sz w:val="18"/>
                <w:szCs w:val="18"/>
              </w:rPr>
              <w:t>arted working on the Technical Manual and User Manual</w:t>
            </w:r>
          </w:p>
          <w:p w14:paraId="30DF5B55" w14:textId="4B3D4474" w:rsidR="003840A4" w:rsidRDefault="003840A4" w:rsidP="003840A4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a video for the app</w:t>
            </w:r>
          </w:p>
          <w:p w14:paraId="1646CA26" w14:textId="77777777" w:rsidR="003840A4" w:rsidRDefault="003840A4" w:rsidP="00876E8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Made changes to the website</w:t>
            </w:r>
          </w:p>
          <w:p w14:paraId="1E9240A4" w14:textId="38DD20F9" w:rsidR="003840A4" w:rsidRPr="003840A4" w:rsidRDefault="003840A4" w:rsidP="003840A4">
            <w:pPr>
              <w:pStyle w:val="ListParagraph"/>
              <w:spacing w:line="360" w:lineRule="auto"/>
              <w:ind w:left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90" w:type="dxa"/>
            <w:gridSpan w:val="2"/>
            <w:vAlign w:val="bottom"/>
          </w:tcPr>
          <w:p w14:paraId="106D58E1" w14:textId="6581193A" w:rsidR="002A53C8" w:rsidRDefault="00546264" w:rsidP="0054626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45201FC5" w:rsidR="002A53C8" w:rsidRDefault="002B78AB" w:rsidP="0054626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22</w:t>
            </w:r>
            <w:r w:rsidRPr="002B78AB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546264">
              <w:rPr>
                <w:rFonts w:ascii="Arial" w:hAnsi="Arial"/>
                <w:color w:val="000000" w:themeColor="text1"/>
                <w:sz w:val="18"/>
                <w:szCs w:val="18"/>
              </w:rPr>
              <w:t>Nov 2017</w:t>
            </w: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1186EC13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complete making the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>manual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 xml:space="preserve">and video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by </w:t>
            </w:r>
            <w:r w:rsidR="003840A4">
              <w:rPr>
                <w:rFonts w:ascii="Arial" w:hAnsi="Arial"/>
                <w:color w:val="000000"/>
                <w:sz w:val="18"/>
                <w:szCs w:val="18"/>
              </w:rPr>
              <w:t>19</w:t>
            </w:r>
            <w:r w:rsidR="00876E8D" w:rsidRPr="00876E8D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Nov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B37F" w14:textId="77777777" w:rsidR="00FF42C6" w:rsidRDefault="00FF42C6" w:rsidP="007240E0">
      <w:r>
        <w:separator/>
      </w:r>
    </w:p>
  </w:endnote>
  <w:endnote w:type="continuationSeparator" w:id="0">
    <w:p w14:paraId="1E4798C5" w14:textId="77777777" w:rsidR="00FF42C6" w:rsidRDefault="00FF42C6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B9E13" w14:textId="77777777" w:rsidR="00FF42C6" w:rsidRDefault="00FF42C6" w:rsidP="007240E0">
      <w:r>
        <w:separator/>
      </w:r>
    </w:p>
  </w:footnote>
  <w:footnote w:type="continuationSeparator" w:id="0">
    <w:p w14:paraId="2B8D90B8" w14:textId="77777777" w:rsidR="00FF42C6" w:rsidRDefault="00FF42C6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22857"/>
    <w:multiLevelType w:val="hybridMultilevel"/>
    <w:tmpl w:val="8932A928"/>
    <w:lvl w:ilvl="0" w:tplc="639A62FA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4287F"/>
    <w:multiLevelType w:val="hybridMultilevel"/>
    <w:tmpl w:val="FA24CE64"/>
    <w:lvl w:ilvl="0" w:tplc="FB6032D2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1"/>
  </w:num>
  <w:num w:numId="5">
    <w:abstractNumId w:val="12"/>
  </w:num>
  <w:num w:numId="6">
    <w:abstractNumId w:val="22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20"/>
  </w:num>
  <w:num w:numId="12">
    <w:abstractNumId w:val="3"/>
  </w:num>
  <w:num w:numId="13">
    <w:abstractNumId w:val="2"/>
  </w:num>
  <w:num w:numId="14">
    <w:abstractNumId w:val="18"/>
  </w:num>
  <w:num w:numId="15">
    <w:abstractNumId w:val="16"/>
  </w:num>
  <w:num w:numId="16">
    <w:abstractNumId w:val="24"/>
  </w:num>
  <w:num w:numId="17">
    <w:abstractNumId w:val="14"/>
  </w:num>
  <w:num w:numId="18">
    <w:abstractNumId w:val="4"/>
  </w:num>
  <w:num w:numId="19">
    <w:abstractNumId w:val="8"/>
  </w:num>
  <w:num w:numId="20">
    <w:abstractNumId w:val="23"/>
  </w:num>
  <w:num w:numId="21">
    <w:abstractNumId w:val="19"/>
  </w:num>
  <w:num w:numId="22">
    <w:abstractNumId w:val="1"/>
  </w:num>
  <w:num w:numId="23">
    <w:abstractNumId w:val="6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1D1917"/>
    <w:rsid w:val="00207FC1"/>
    <w:rsid w:val="00213B6E"/>
    <w:rsid w:val="00217F7A"/>
    <w:rsid w:val="00261649"/>
    <w:rsid w:val="00280008"/>
    <w:rsid w:val="00284964"/>
    <w:rsid w:val="00291EC8"/>
    <w:rsid w:val="002A53C8"/>
    <w:rsid w:val="002B78AB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840A4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32C02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90D62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76E8D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6725C"/>
    <w:rsid w:val="00E84F23"/>
    <w:rsid w:val="00E9007B"/>
    <w:rsid w:val="00E91B2E"/>
    <w:rsid w:val="00EE4DFF"/>
    <w:rsid w:val="00EE639C"/>
    <w:rsid w:val="00F01AB7"/>
    <w:rsid w:val="00F75246"/>
    <w:rsid w:val="00F81702"/>
    <w:rsid w:val="00FB5C72"/>
    <w:rsid w:val="00FD077B"/>
    <w:rsid w:val="00FD3D5C"/>
    <w:rsid w:val="00FD3D9B"/>
    <w:rsid w:val="00FE7511"/>
    <w:rsid w:val="00FF2CBF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6185B-1DCC-41CE-B12D-9EA66BFE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5</cp:revision>
  <cp:lastPrinted>2017-11-13T05:32:00Z</cp:lastPrinted>
  <dcterms:created xsi:type="dcterms:W3CDTF">2017-11-13T05:42:00Z</dcterms:created>
  <dcterms:modified xsi:type="dcterms:W3CDTF">2017-11-22T06:04:00Z</dcterms:modified>
</cp:coreProperties>
</file>