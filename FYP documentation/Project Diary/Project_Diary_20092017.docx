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F4843B1" w:rsidR="005F3074" w:rsidRPr="00217F7A" w:rsidRDefault="007422C4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Wednesday, September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20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3D7DE43E" w:rsidR="00373647" w:rsidRPr="00217F7A" w:rsidRDefault="001769E8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8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1769E8">
        <w:trPr>
          <w:trHeight w:val="1099"/>
        </w:trPr>
        <w:tc>
          <w:tcPr>
            <w:tcW w:w="10795" w:type="dxa"/>
            <w:gridSpan w:val="9"/>
            <w:vAlign w:val="bottom"/>
          </w:tcPr>
          <w:p w14:paraId="5FC22C9B" w14:textId="77777777" w:rsidR="00A86EE5" w:rsidRDefault="001769E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Continue working on Website and designing app.</w:t>
            </w:r>
          </w:p>
          <w:p w14:paraId="03A7B4AA" w14:textId="1D8DB0BE" w:rsidR="001769E8" w:rsidRPr="001769E8" w:rsidRDefault="001769E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5CE32FBC" w:rsidR="00A86EE5" w:rsidRPr="00217F7A" w:rsidRDefault="001D5E3B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</w:t>
            </w:r>
            <w:r w:rsidR="00574674">
              <w:rPr>
                <w:rFonts w:ascii="Arial" w:hAnsi="Arial"/>
                <w:color w:val="000000" w:themeColor="text1"/>
                <w:sz w:val="18"/>
                <w:szCs w:val="18"/>
              </w:rPr>
              <w:t>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41466ACB" w:rsidR="007E53AF" w:rsidRPr="00217F7A" w:rsidRDefault="007422C4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7422C4">
        <w:trPr>
          <w:trHeight w:val="60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422C4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058250" w14:textId="3453FF31" w:rsidR="007422C4" w:rsidRDefault="003D7658" w:rsidP="007422C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0D26BEC7" w14:textId="1DDF6D2D" w:rsidR="007422C4" w:rsidRDefault="003D7658" w:rsidP="007422C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Sign up screen</w:t>
            </w:r>
          </w:p>
          <w:p w14:paraId="3698D831" w14:textId="235BE655" w:rsidR="007422C4" w:rsidRDefault="003D7658" w:rsidP="007422C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Forgot password screen</w:t>
            </w:r>
          </w:p>
          <w:p w14:paraId="18D45407" w14:textId="77777777" w:rsidR="007422C4" w:rsidRDefault="003D7658" w:rsidP="003D765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Side menu screen</w:t>
            </w:r>
          </w:p>
          <w:p w14:paraId="1E9240A4" w14:textId="2739BC5F" w:rsidR="003D7658" w:rsidRPr="003D7658" w:rsidRDefault="003D7658" w:rsidP="003D7658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Update on website and project diary</w:t>
            </w:r>
            <w:bookmarkStart w:id="0" w:name="_GoBack"/>
            <w:bookmarkEnd w:id="0"/>
          </w:p>
        </w:tc>
        <w:tc>
          <w:tcPr>
            <w:tcW w:w="2590" w:type="dxa"/>
            <w:gridSpan w:val="2"/>
            <w:vAlign w:val="bottom"/>
          </w:tcPr>
          <w:p w14:paraId="6822E06E" w14:textId="77777777" w:rsidR="007422C4" w:rsidRDefault="007422C4" w:rsidP="007422C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74D6CCC0" w14:textId="77777777" w:rsidR="007422C4" w:rsidRDefault="007422C4" w:rsidP="007422C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1D08C769" w:rsidR="007422C4" w:rsidRPr="00217F7A" w:rsidRDefault="007422C4" w:rsidP="007422C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027F27C1" w14:textId="77777777" w:rsidR="007422C4" w:rsidRDefault="007422C4" w:rsidP="007422C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21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 2017</w:t>
            </w:r>
          </w:p>
          <w:p w14:paraId="177F5D62" w14:textId="77777777" w:rsidR="007422C4" w:rsidRDefault="007422C4" w:rsidP="007422C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6324D800" w:rsidR="007422C4" w:rsidRPr="00217F7A" w:rsidRDefault="007422C4" w:rsidP="007422C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422C4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620939CE" w:rsidR="007422C4" w:rsidRPr="00217F7A" w:rsidRDefault="007422C4" w:rsidP="007422C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7422C4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7422C4" w:rsidRPr="00217F7A" w:rsidRDefault="007422C4" w:rsidP="007422C4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7422C4" w:rsidRPr="00217F7A" w:rsidRDefault="007422C4" w:rsidP="007422C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7422C4" w:rsidRPr="00217F7A" w:rsidRDefault="007422C4" w:rsidP="007422C4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7422C4" w:rsidRPr="00217F7A" w:rsidRDefault="007422C4" w:rsidP="007422C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7422C4" w:rsidRPr="00217F7A" w:rsidRDefault="007422C4" w:rsidP="007422C4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7422C4" w:rsidRPr="00217F7A" w:rsidRDefault="007422C4" w:rsidP="007422C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7422C4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7422C4" w:rsidRPr="00217F7A" w:rsidRDefault="007422C4" w:rsidP="007422C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20F95A9" w:rsidR="007422C4" w:rsidRPr="00217F7A" w:rsidRDefault="003D7658" w:rsidP="007422C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User manual is to be made once the app is completed.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9AF9" w14:textId="77777777" w:rsidR="0000230B" w:rsidRDefault="0000230B" w:rsidP="007240E0">
      <w:r>
        <w:separator/>
      </w:r>
    </w:p>
  </w:endnote>
  <w:endnote w:type="continuationSeparator" w:id="0">
    <w:p w14:paraId="3CEDEE28" w14:textId="77777777" w:rsidR="0000230B" w:rsidRDefault="0000230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FB2B6" w14:textId="77777777" w:rsidR="0000230B" w:rsidRDefault="0000230B" w:rsidP="007240E0">
      <w:r>
        <w:separator/>
      </w:r>
    </w:p>
  </w:footnote>
  <w:footnote w:type="continuationSeparator" w:id="0">
    <w:p w14:paraId="08DC9D24" w14:textId="77777777" w:rsidR="0000230B" w:rsidRDefault="0000230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230B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769E8"/>
    <w:rsid w:val="001C7D14"/>
    <w:rsid w:val="001D5E3B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2381D"/>
    <w:rsid w:val="00345427"/>
    <w:rsid w:val="0036319B"/>
    <w:rsid w:val="00373647"/>
    <w:rsid w:val="003D029E"/>
    <w:rsid w:val="003D7658"/>
    <w:rsid w:val="003E6206"/>
    <w:rsid w:val="00411875"/>
    <w:rsid w:val="00471C74"/>
    <w:rsid w:val="0049285C"/>
    <w:rsid w:val="004937B7"/>
    <w:rsid w:val="004966B3"/>
    <w:rsid w:val="004C37B7"/>
    <w:rsid w:val="004E0034"/>
    <w:rsid w:val="004F56FD"/>
    <w:rsid w:val="005532CA"/>
    <w:rsid w:val="0056233A"/>
    <w:rsid w:val="00574674"/>
    <w:rsid w:val="0059104B"/>
    <w:rsid w:val="005C13E0"/>
    <w:rsid w:val="005C27C7"/>
    <w:rsid w:val="005C7B6E"/>
    <w:rsid w:val="005F3074"/>
    <w:rsid w:val="00600E2D"/>
    <w:rsid w:val="00615598"/>
    <w:rsid w:val="00622226"/>
    <w:rsid w:val="006317B6"/>
    <w:rsid w:val="00641E4B"/>
    <w:rsid w:val="00652163"/>
    <w:rsid w:val="006801F3"/>
    <w:rsid w:val="006D6A7F"/>
    <w:rsid w:val="006D7F90"/>
    <w:rsid w:val="006E4752"/>
    <w:rsid w:val="00714227"/>
    <w:rsid w:val="007240E0"/>
    <w:rsid w:val="007422C4"/>
    <w:rsid w:val="007849CA"/>
    <w:rsid w:val="007A57F6"/>
    <w:rsid w:val="007B6AE8"/>
    <w:rsid w:val="007E53AF"/>
    <w:rsid w:val="00816192"/>
    <w:rsid w:val="00824D98"/>
    <w:rsid w:val="0086483E"/>
    <w:rsid w:val="0086670A"/>
    <w:rsid w:val="0089000B"/>
    <w:rsid w:val="00891D92"/>
    <w:rsid w:val="008A1BE6"/>
    <w:rsid w:val="008A22BA"/>
    <w:rsid w:val="008A5CF8"/>
    <w:rsid w:val="0091306E"/>
    <w:rsid w:val="00964D18"/>
    <w:rsid w:val="0097759D"/>
    <w:rsid w:val="00984141"/>
    <w:rsid w:val="00A209CA"/>
    <w:rsid w:val="00A21F31"/>
    <w:rsid w:val="00A23A8A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457DC"/>
    <w:rsid w:val="00B505BF"/>
    <w:rsid w:val="00B73EA3"/>
    <w:rsid w:val="00BB0608"/>
    <w:rsid w:val="00BE62A1"/>
    <w:rsid w:val="00BF5429"/>
    <w:rsid w:val="00C015E6"/>
    <w:rsid w:val="00C0292E"/>
    <w:rsid w:val="00C16EE4"/>
    <w:rsid w:val="00C21F51"/>
    <w:rsid w:val="00C967C2"/>
    <w:rsid w:val="00CB2138"/>
    <w:rsid w:val="00CC7CD1"/>
    <w:rsid w:val="00CD5CA2"/>
    <w:rsid w:val="00D21A81"/>
    <w:rsid w:val="00D34437"/>
    <w:rsid w:val="00D41D9A"/>
    <w:rsid w:val="00D65DD6"/>
    <w:rsid w:val="00D724A6"/>
    <w:rsid w:val="00D92B2B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44DCB"/>
    <w:rsid w:val="00F75246"/>
    <w:rsid w:val="00F87C4D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01D33-68C9-496E-9FAA-1C0ADAE9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34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2017-09-20T09:22:00Z</dcterms:created>
  <dcterms:modified xsi:type="dcterms:W3CDTF">2017-09-20T09:55:00Z</dcterms:modified>
</cp:coreProperties>
</file>