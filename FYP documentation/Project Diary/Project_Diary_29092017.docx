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4083F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34083F" w:rsidRPr="00217F7A" w:rsidRDefault="0034083F" w:rsidP="0034083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4C9321A6" w:rsidR="0034083F" w:rsidRPr="00217F7A" w:rsidRDefault="008E158D" w:rsidP="0034083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Fri</w:t>
            </w:r>
            <w:r w:rsidR="006A4E5C">
              <w:rPr>
                <w:rFonts w:ascii="Arial" w:hAnsi="Arial"/>
                <w:color w:val="000000"/>
                <w:sz w:val="18"/>
                <w:szCs w:val="18"/>
              </w:rPr>
              <w:t>day, September 29</w:t>
            </w:r>
            <w:r w:rsidR="0034083F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5878D04A" w:rsidR="00373647" w:rsidRPr="00217F7A" w:rsidRDefault="008E158D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9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34083F">
        <w:trPr>
          <w:trHeight w:val="815"/>
        </w:trPr>
        <w:tc>
          <w:tcPr>
            <w:tcW w:w="10795" w:type="dxa"/>
            <w:gridSpan w:val="9"/>
            <w:vAlign w:val="bottom"/>
          </w:tcPr>
          <w:p w14:paraId="300C7A38" w14:textId="299F6657" w:rsidR="00A86EE5" w:rsidRDefault="00B86C7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Continuation of app Design and </w:t>
            </w:r>
            <w:bookmarkStart w:id="0" w:name="_GoBack"/>
            <w:bookmarkEnd w:id="0"/>
            <w:r w:rsidR="008E158D">
              <w:rPr>
                <w:rFonts w:ascii="Arial" w:hAnsi="Arial"/>
                <w:color w:val="000000" w:themeColor="text1"/>
                <w:sz w:val="18"/>
                <w:szCs w:val="18"/>
              </w:rPr>
              <w:t>creating database.</w:t>
            </w:r>
          </w:p>
          <w:p w14:paraId="03A7B4AA" w14:textId="05ABEF6A" w:rsidR="0034083F" w:rsidRPr="0034083F" w:rsidRDefault="0034083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34083F">
        <w:trPr>
          <w:trHeight w:val="500"/>
        </w:trPr>
        <w:tc>
          <w:tcPr>
            <w:tcW w:w="10795" w:type="dxa"/>
            <w:gridSpan w:val="9"/>
            <w:vAlign w:val="bottom"/>
          </w:tcPr>
          <w:p w14:paraId="33770743" w14:textId="1CE7D111" w:rsidR="008345F6" w:rsidRPr="0034083F" w:rsidRDefault="008E158D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Discussed how to implement the database</w:t>
            </w:r>
            <w:r w:rsidR="00C4029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and the Import document function in the app.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46E0F7EE" w14:textId="77777777" w:rsidR="008A22BA" w:rsidRDefault="00C40299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App design:</w:t>
            </w:r>
          </w:p>
          <w:p w14:paraId="2703D635" w14:textId="77777777" w:rsidR="00C40299" w:rsidRDefault="00C40299" w:rsidP="00C4029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PDF viewer</w:t>
            </w:r>
          </w:p>
          <w:p w14:paraId="0B5FF5FA" w14:textId="77777777" w:rsidR="00C40299" w:rsidRDefault="00C40299" w:rsidP="00C4029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Import document</w:t>
            </w:r>
          </w:p>
          <w:p w14:paraId="27A86103" w14:textId="77777777" w:rsidR="00C40299" w:rsidRDefault="00C40299" w:rsidP="00C40299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Database:</w:t>
            </w:r>
          </w:p>
          <w:p w14:paraId="2F4223A4" w14:textId="57F5A3C0" w:rsidR="00C40299" w:rsidRPr="00C40299" w:rsidRDefault="00C40299" w:rsidP="00C4029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40299">
              <w:rPr>
                <w:rFonts w:ascii="Arial" w:hAnsi="Arial"/>
                <w:b/>
                <w:color w:val="000000" w:themeColor="text1"/>
                <w:sz w:val="18"/>
                <w:szCs w:val="18"/>
              </w:rPr>
              <w:t>SQLite database:</w:t>
            </w:r>
          </w:p>
          <w:p w14:paraId="453994F9" w14:textId="5D9EF0CC" w:rsidR="00C40299" w:rsidRDefault="00C40299" w:rsidP="00C40299">
            <w:pPr>
              <w:pStyle w:val="ListParagraph"/>
              <w:numPr>
                <w:ilvl w:val="1"/>
                <w:numId w:val="19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Tables </w:t>
            </w:r>
            <w:r w:rsidRPr="00C40299">
              <w:rPr>
                <w:rFonts w:ascii="Arial" w:hAnsi="Arial"/>
                <w:color w:val="000000" w:themeColor="text1"/>
                <w:sz w:val="18"/>
                <w:szCs w:val="18"/>
              </w:rPr>
              <w:t>(created by app on when user run the app for the first time)</w:t>
            </w:r>
          </w:p>
          <w:p w14:paraId="1A9F5BDE" w14:textId="6A919A1E" w:rsidR="00C40299" w:rsidRDefault="00C40299" w:rsidP="00C4029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It includes area, file, user and application instance</w:t>
            </w:r>
          </w:p>
          <w:p w14:paraId="5E48413A" w14:textId="77777777" w:rsidR="00C40299" w:rsidRDefault="00C40299" w:rsidP="00C4029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/>
                <w:b/>
                <w:color w:val="000000" w:themeColor="text1"/>
                <w:sz w:val="18"/>
                <w:szCs w:val="18"/>
              </w:rPr>
            </w:pPr>
            <w:r w:rsidRPr="00C40299">
              <w:rPr>
                <w:rFonts w:ascii="Arial" w:hAnsi="Arial"/>
                <w:b/>
                <w:color w:val="000000" w:themeColor="text1"/>
                <w:sz w:val="18"/>
                <w:szCs w:val="18"/>
              </w:rPr>
              <w:t>DynamoDB database:</w:t>
            </w:r>
          </w:p>
          <w:p w14:paraId="34311400" w14:textId="09C4F08E" w:rsidR="00C40299" w:rsidRDefault="00C40299" w:rsidP="00C40299">
            <w:pPr>
              <w:pStyle w:val="ListParagraph"/>
              <w:numPr>
                <w:ilvl w:val="1"/>
                <w:numId w:val="19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Tables</w:t>
            </w:r>
          </w:p>
          <w:p w14:paraId="634D32ED" w14:textId="575666AF" w:rsidR="005012CB" w:rsidRDefault="005012CB" w:rsidP="005012C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It includes user, password, files, area</w:t>
            </w:r>
          </w:p>
          <w:p w14:paraId="5622BB1F" w14:textId="3ECE41F4" w:rsidR="005012CB" w:rsidRDefault="005012CB" w:rsidP="00C40299">
            <w:pPr>
              <w:pStyle w:val="ListParagraph"/>
              <w:numPr>
                <w:ilvl w:val="1"/>
                <w:numId w:val="19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IAM </w:t>
            </w:r>
            <w:r w:rsidRPr="005012CB">
              <w:rPr>
                <w:rFonts w:ascii="Arial" w:hAnsi="Arial"/>
                <w:color w:val="000000" w:themeColor="text1"/>
                <w:sz w:val="18"/>
                <w:szCs w:val="18"/>
              </w:rPr>
              <w:t>policies to make sure a user can onl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y access </w:t>
            </w:r>
            <w:r w:rsidRPr="005012CB">
              <w:rPr>
                <w:rFonts w:ascii="Arial" w:hAnsi="Arial"/>
                <w:color w:val="000000" w:themeColor="text1"/>
                <w:sz w:val="18"/>
                <w:szCs w:val="18"/>
              </w:rPr>
              <w:t>his/her partition of the database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.</w:t>
            </w:r>
          </w:p>
          <w:p w14:paraId="1E9240A4" w14:textId="4985C8D6" w:rsidR="005012CB" w:rsidRPr="005012CB" w:rsidRDefault="005012CB" w:rsidP="005012C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90" w:type="dxa"/>
            <w:gridSpan w:val="2"/>
            <w:vAlign w:val="bottom"/>
          </w:tcPr>
          <w:p w14:paraId="0596D569" w14:textId="543F700C" w:rsidR="005012CB" w:rsidRPr="005012CB" w:rsidRDefault="007B2B0B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5012CB"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  <w:p w14:paraId="6BC6A207" w14:textId="7C272A83" w:rsidR="0008170D" w:rsidRPr="00217F7A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02" w:type="dxa"/>
            <w:gridSpan w:val="2"/>
            <w:vAlign w:val="bottom"/>
          </w:tcPr>
          <w:p w14:paraId="3E42C733" w14:textId="60374444" w:rsidR="007E53AF" w:rsidRPr="00217F7A" w:rsidRDefault="00C40299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6</w:t>
            </w:r>
            <w:r w:rsidR="008A22BA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Oct</w:t>
            </w:r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2017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lastRenderedPageBreak/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3C438EDE" w:rsidR="00A21F31" w:rsidRPr="00217F7A" w:rsidRDefault="0034083F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Our aim is to complete the making the </w:t>
            </w:r>
            <w:r w:rsidR="00C40299">
              <w:rPr>
                <w:rFonts w:ascii="Arial" w:hAnsi="Arial"/>
                <w:color w:val="000000"/>
                <w:sz w:val="18"/>
                <w:szCs w:val="18"/>
              </w:rPr>
              <w:t>database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and </w:t>
            </w:r>
            <w:r w:rsidR="00C40299">
              <w:rPr>
                <w:rFonts w:ascii="Arial" w:hAnsi="Arial"/>
                <w:color w:val="000000"/>
                <w:sz w:val="18"/>
                <w:szCs w:val="18"/>
              </w:rPr>
              <w:t>more than 15% of app design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by next week.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41D21" w14:textId="77777777" w:rsidR="00C12A19" w:rsidRDefault="00C12A19" w:rsidP="007240E0">
      <w:r>
        <w:separator/>
      </w:r>
    </w:p>
  </w:endnote>
  <w:endnote w:type="continuationSeparator" w:id="0">
    <w:p w14:paraId="0AE5EE47" w14:textId="77777777" w:rsidR="00C12A19" w:rsidRDefault="00C12A19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D3E71" w14:textId="77777777" w:rsidR="00C12A19" w:rsidRDefault="00C12A19" w:rsidP="007240E0">
      <w:r>
        <w:separator/>
      </w:r>
    </w:p>
  </w:footnote>
  <w:footnote w:type="continuationSeparator" w:id="0">
    <w:p w14:paraId="61BDD830" w14:textId="77777777" w:rsidR="00C12A19" w:rsidRDefault="00C12A19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E2DF6"/>
    <w:multiLevelType w:val="hybridMultilevel"/>
    <w:tmpl w:val="EF5078C6"/>
    <w:lvl w:ilvl="0" w:tplc="C6BCA2F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A568E"/>
    <w:multiLevelType w:val="multilevel"/>
    <w:tmpl w:val="51B03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A6BED"/>
    <w:multiLevelType w:val="hybridMultilevel"/>
    <w:tmpl w:val="6926763E"/>
    <w:lvl w:ilvl="0" w:tplc="0809000F">
      <w:start w:val="1"/>
      <w:numFmt w:val="decimal"/>
      <w:lvlText w:val="%1."/>
      <w:lvlJc w:val="left"/>
      <w:pPr>
        <w:ind w:left="1473" w:hanging="360"/>
      </w:pPr>
    </w:lvl>
    <w:lvl w:ilvl="1" w:tplc="08090019" w:tentative="1">
      <w:start w:val="1"/>
      <w:numFmt w:val="lowerLetter"/>
      <w:lvlText w:val="%2."/>
      <w:lvlJc w:val="left"/>
      <w:pPr>
        <w:ind w:left="2193" w:hanging="360"/>
      </w:pPr>
    </w:lvl>
    <w:lvl w:ilvl="2" w:tplc="0809001B" w:tentative="1">
      <w:start w:val="1"/>
      <w:numFmt w:val="lowerRoman"/>
      <w:lvlText w:val="%3."/>
      <w:lvlJc w:val="right"/>
      <w:pPr>
        <w:ind w:left="2913" w:hanging="180"/>
      </w:pPr>
    </w:lvl>
    <w:lvl w:ilvl="3" w:tplc="0809000F" w:tentative="1">
      <w:start w:val="1"/>
      <w:numFmt w:val="decimal"/>
      <w:lvlText w:val="%4."/>
      <w:lvlJc w:val="left"/>
      <w:pPr>
        <w:ind w:left="3633" w:hanging="360"/>
      </w:pPr>
    </w:lvl>
    <w:lvl w:ilvl="4" w:tplc="08090019" w:tentative="1">
      <w:start w:val="1"/>
      <w:numFmt w:val="lowerLetter"/>
      <w:lvlText w:val="%5."/>
      <w:lvlJc w:val="left"/>
      <w:pPr>
        <w:ind w:left="4353" w:hanging="360"/>
      </w:pPr>
    </w:lvl>
    <w:lvl w:ilvl="5" w:tplc="0809001B" w:tentative="1">
      <w:start w:val="1"/>
      <w:numFmt w:val="lowerRoman"/>
      <w:lvlText w:val="%6."/>
      <w:lvlJc w:val="right"/>
      <w:pPr>
        <w:ind w:left="5073" w:hanging="180"/>
      </w:pPr>
    </w:lvl>
    <w:lvl w:ilvl="6" w:tplc="0809000F" w:tentative="1">
      <w:start w:val="1"/>
      <w:numFmt w:val="decimal"/>
      <w:lvlText w:val="%7."/>
      <w:lvlJc w:val="left"/>
      <w:pPr>
        <w:ind w:left="5793" w:hanging="360"/>
      </w:pPr>
    </w:lvl>
    <w:lvl w:ilvl="7" w:tplc="08090019" w:tentative="1">
      <w:start w:val="1"/>
      <w:numFmt w:val="lowerLetter"/>
      <w:lvlText w:val="%8."/>
      <w:lvlJc w:val="left"/>
      <w:pPr>
        <w:ind w:left="6513" w:hanging="360"/>
      </w:pPr>
    </w:lvl>
    <w:lvl w:ilvl="8" w:tplc="08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6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70888"/>
    <w:multiLevelType w:val="hybridMultilevel"/>
    <w:tmpl w:val="3BC2D63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8"/>
  </w:num>
  <w:num w:numId="5">
    <w:abstractNumId w:val="9"/>
  </w:num>
  <w:num w:numId="6">
    <w:abstractNumId w:val="18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  <w:num w:numId="11">
    <w:abstractNumId w:val="16"/>
  </w:num>
  <w:num w:numId="12">
    <w:abstractNumId w:val="2"/>
  </w:num>
  <w:num w:numId="13">
    <w:abstractNumId w:val="1"/>
  </w:num>
  <w:num w:numId="14">
    <w:abstractNumId w:val="14"/>
  </w:num>
  <w:num w:numId="15">
    <w:abstractNumId w:val="12"/>
  </w:num>
  <w:num w:numId="16">
    <w:abstractNumId w:val="20"/>
  </w:num>
  <w:num w:numId="17">
    <w:abstractNumId w:val="10"/>
  </w:num>
  <w:num w:numId="18">
    <w:abstractNumId w:val="3"/>
  </w:num>
  <w:num w:numId="19">
    <w:abstractNumId w:val="6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45DA"/>
    <w:rsid w:val="0003747D"/>
    <w:rsid w:val="0008170D"/>
    <w:rsid w:val="000B41E0"/>
    <w:rsid w:val="000C55A2"/>
    <w:rsid w:val="000D677B"/>
    <w:rsid w:val="00133CCD"/>
    <w:rsid w:val="00154F3D"/>
    <w:rsid w:val="00162AF3"/>
    <w:rsid w:val="001C7D14"/>
    <w:rsid w:val="00207FC1"/>
    <w:rsid w:val="00217F7A"/>
    <w:rsid w:val="00261649"/>
    <w:rsid w:val="00280008"/>
    <w:rsid w:val="00284964"/>
    <w:rsid w:val="00291EC8"/>
    <w:rsid w:val="002C5C83"/>
    <w:rsid w:val="002F6567"/>
    <w:rsid w:val="003003C9"/>
    <w:rsid w:val="003108BC"/>
    <w:rsid w:val="00311912"/>
    <w:rsid w:val="0032381D"/>
    <w:rsid w:val="003242DF"/>
    <w:rsid w:val="0034083F"/>
    <w:rsid w:val="00345427"/>
    <w:rsid w:val="0036319B"/>
    <w:rsid w:val="00373647"/>
    <w:rsid w:val="003D029E"/>
    <w:rsid w:val="003E6206"/>
    <w:rsid w:val="00411875"/>
    <w:rsid w:val="004267C6"/>
    <w:rsid w:val="004645A6"/>
    <w:rsid w:val="00471C74"/>
    <w:rsid w:val="0049285C"/>
    <w:rsid w:val="004937B7"/>
    <w:rsid w:val="004966B3"/>
    <w:rsid w:val="004A2D71"/>
    <w:rsid w:val="004C37B7"/>
    <w:rsid w:val="004E0034"/>
    <w:rsid w:val="004F56FD"/>
    <w:rsid w:val="005012CB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A4E5C"/>
    <w:rsid w:val="006D6A7F"/>
    <w:rsid w:val="006D7F90"/>
    <w:rsid w:val="006E4752"/>
    <w:rsid w:val="00705396"/>
    <w:rsid w:val="00714227"/>
    <w:rsid w:val="007240E0"/>
    <w:rsid w:val="007849CA"/>
    <w:rsid w:val="00787B4B"/>
    <w:rsid w:val="007A57F6"/>
    <w:rsid w:val="007B2B0B"/>
    <w:rsid w:val="007B6AE8"/>
    <w:rsid w:val="007E2C87"/>
    <w:rsid w:val="007E53AF"/>
    <w:rsid w:val="00816192"/>
    <w:rsid w:val="00824D98"/>
    <w:rsid w:val="008345F6"/>
    <w:rsid w:val="0086483E"/>
    <w:rsid w:val="00864885"/>
    <w:rsid w:val="0086670A"/>
    <w:rsid w:val="0089000B"/>
    <w:rsid w:val="00891D92"/>
    <w:rsid w:val="008A1BE6"/>
    <w:rsid w:val="008A22BA"/>
    <w:rsid w:val="008A5951"/>
    <w:rsid w:val="008A5CF8"/>
    <w:rsid w:val="008E158D"/>
    <w:rsid w:val="0091306E"/>
    <w:rsid w:val="00924BC9"/>
    <w:rsid w:val="00964D18"/>
    <w:rsid w:val="0097759D"/>
    <w:rsid w:val="00984141"/>
    <w:rsid w:val="009A4164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86C7B"/>
    <w:rsid w:val="00BB0608"/>
    <w:rsid w:val="00BF5429"/>
    <w:rsid w:val="00C015E6"/>
    <w:rsid w:val="00C0292E"/>
    <w:rsid w:val="00C12A19"/>
    <w:rsid w:val="00C16EE4"/>
    <w:rsid w:val="00C21F51"/>
    <w:rsid w:val="00C40299"/>
    <w:rsid w:val="00C967C2"/>
    <w:rsid w:val="00CB2138"/>
    <w:rsid w:val="00CC7CD1"/>
    <w:rsid w:val="00D21A81"/>
    <w:rsid w:val="00D41D9A"/>
    <w:rsid w:val="00D65DD6"/>
    <w:rsid w:val="00D724A6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49F334-287D-42BA-8696-DFD9258C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56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4</cp:revision>
  <dcterms:created xsi:type="dcterms:W3CDTF">2017-10-04T05:08:00Z</dcterms:created>
  <dcterms:modified xsi:type="dcterms:W3CDTF">2017-10-04T05:54:00Z</dcterms:modified>
</cp:coreProperties>
</file>