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87C" w:rsidRDefault="0039187C" w:rsidP="00FA1E66">
      <w:pPr>
        <w:spacing w:before="40"/>
        <w:jc w:val="right"/>
        <w:rPr>
          <w:b/>
          <w:sz w:val="48"/>
        </w:rPr>
      </w:pPr>
      <w:bookmarkStart w:id="0" w:name="_GoBack"/>
      <w:bookmarkEnd w:id="0"/>
    </w:p>
    <w:p w:rsidR="0039187C" w:rsidRDefault="006A171F" w:rsidP="00FA1E66">
      <w:pPr>
        <w:spacing w:before="40"/>
        <w:jc w:val="right"/>
        <w:rPr>
          <w:b/>
          <w:sz w:val="48"/>
        </w:rPr>
      </w:pPr>
      <w:r>
        <w:rPr>
          <w:b/>
          <w:noProof/>
          <w:sz w:val="48"/>
        </w:rPr>
        <w:drawing>
          <wp:inline distT="0" distB="0" distL="0" distR="0" wp14:anchorId="5AB37CB1">
            <wp:extent cx="1609725" cy="1609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609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9187C" w:rsidRDefault="00FA1E66" w:rsidP="00FA1E66">
      <w:pPr>
        <w:spacing w:before="40"/>
        <w:jc w:val="center"/>
        <w:rPr>
          <w:b/>
          <w:sz w:val="48"/>
        </w:rPr>
      </w:pPr>
      <w:r>
        <w:rPr>
          <w:b/>
          <w:sz w:val="48"/>
        </w:rPr>
        <w:t xml:space="preserve">                                                     </w:t>
      </w:r>
      <w:r w:rsidR="006A171F">
        <w:rPr>
          <w:b/>
          <w:sz w:val="48"/>
        </w:rPr>
        <w:t>LocAdoc</w:t>
      </w:r>
    </w:p>
    <w:p w:rsidR="0039187C" w:rsidRDefault="00376298" w:rsidP="00FA1E66">
      <w:pPr>
        <w:spacing w:before="40"/>
        <w:jc w:val="right"/>
        <w:rPr>
          <w:b/>
          <w:sz w:val="48"/>
        </w:rPr>
      </w:pPr>
      <w:r>
        <w:rPr>
          <w:b/>
          <w:sz w:val="48"/>
        </w:rPr>
        <w:t>Database Design Document (DDD)</w:t>
      </w: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6A171F" w:rsidRDefault="00376298" w:rsidP="00FA1E66">
      <w:pPr>
        <w:spacing w:before="40"/>
        <w:jc w:val="right"/>
        <w:rPr>
          <w:b/>
          <w:sz w:val="48"/>
        </w:rPr>
      </w:pPr>
      <w:r>
        <w:rPr>
          <w:b/>
          <w:sz w:val="48"/>
        </w:rPr>
        <w:t xml:space="preserve">Version </w:t>
      </w:r>
      <w:r w:rsidR="006A171F">
        <w:rPr>
          <w:b/>
          <w:sz w:val="48"/>
        </w:rPr>
        <w:t>0.1</w:t>
      </w:r>
    </w:p>
    <w:p w:rsidR="0039187C" w:rsidRDefault="006A171F" w:rsidP="00FA1E66">
      <w:pPr>
        <w:spacing w:before="40"/>
        <w:jc w:val="right"/>
        <w:rPr>
          <w:b/>
          <w:sz w:val="48"/>
        </w:rPr>
      </w:pPr>
      <w:r>
        <w:rPr>
          <w:b/>
          <w:color w:val="808080"/>
          <w:sz w:val="48"/>
        </w:rPr>
        <w:t xml:space="preserve">Review Draft </w:t>
      </w: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b/>
          <w:sz w:val="48"/>
        </w:rPr>
      </w:pPr>
    </w:p>
    <w:p w:rsidR="0039187C" w:rsidRDefault="0039187C" w:rsidP="00FA1E66">
      <w:pPr>
        <w:spacing w:before="40"/>
        <w:jc w:val="right"/>
        <w:rPr>
          <w:sz w:val="24"/>
        </w:rPr>
      </w:pPr>
    </w:p>
    <w:p w:rsidR="0039187C" w:rsidRDefault="0039187C"/>
    <w:bookmarkStart w:id="1" w:name="_Toc434992859"/>
    <w:p w:rsidR="0039187C" w:rsidRDefault="00FA1E66">
      <w:pPr>
        <w:pStyle w:val="Title"/>
      </w:pPr>
      <w:r w:rsidRPr="00FA1E66">
        <w:rPr>
          <w:rFonts w:ascii="Calibri" w:eastAsiaTheme="minorEastAsia" w:hAnsi="Calibri"/>
          <w:b w:val="0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91E7A" wp14:editId="1402EAF1">
                <wp:simplePos x="0" y="0"/>
                <wp:positionH relativeFrom="page">
                  <wp:posOffset>1327785</wp:posOffset>
                </wp:positionH>
                <wp:positionV relativeFrom="page">
                  <wp:posOffset>7567295</wp:posOffset>
                </wp:positionV>
                <wp:extent cx="5990590" cy="1576705"/>
                <wp:effectExtent l="0" t="0" r="0" b="0"/>
                <wp:wrapSquare wrapText="bothSides"/>
                <wp:docPr id="4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0590" cy="157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Prepared by:  Abhi Jay Krishnan</w:t>
                            </w:r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Kim Hyeocheol</w:t>
                            </w:r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Rivaldo Erawan</w:t>
                            </w:r>
                          </w:p>
                          <w:p w:rsidR="00FA1E66" w:rsidRPr="00D5381F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r w:rsidRPr="00D5381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ab/>
                              <w:t>Durrah Afshan</w:t>
                            </w:r>
                          </w:p>
                          <w:p w:rsidR="00FA1E66" w:rsidRPr="00581FB7" w:rsidRDefault="00FA1E66" w:rsidP="00FA1E6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2340" w:hanging="2340"/>
                              <w:jc w:val="right"/>
                              <w:rPr>
                                <w:rFonts w:ascii="Helvetica" w:hAnsi="Helvetica" w:cs="Helvetica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A1E66" w:rsidRPr="00792B6E" w:rsidRDefault="00FA1E66" w:rsidP="00FA1E66">
                            <w:pPr>
                              <w:pStyle w:val="NoSpacing"/>
                              <w:rPr>
                                <w:caps/>
                                <w:color w:val="323E4F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A91E7A"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26" type="#_x0000_t202" style="position:absolute;left:0;text-align:left;margin-left:104.55pt;margin-top:595.85pt;width:471.7pt;height:12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" filled="f" stroked="f" strokeweight=".5pt">
                <v:textbox inset="0,0,0,0">
                  <w:txbxContent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Prepared by:  Abhi Jay Krishnan</w:t>
                      </w:r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  <w:t xml:space="preserve">Kim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Hyeocheol</w:t>
                      </w:r>
                      <w:proofErr w:type="spellEnd"/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Rivaldo</w:t>
                      </w:r>
                      <w:proofErr w:type="spellEnd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Erawan</w:t>
                      </w:r>
                      <w:proofErr w:type="spellEnd"/>
                    </w:p>
                    <w:p w:rsidR="00FA1E66" w:rsidRPr="00D5381F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</w:pPr>
                      <w:r w:rsidRPr="00D5381F"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ab/>
                        <w:t>Durrah Afshan</w:t>
                      </w:r>
                    </w:p>
                    <w:p w:rsidR="00FA1E66" w:rsidRPr="00581FB7" w:rsidRDefault="00FA1E66" w:rsidP="00FA1E6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/>
                        <w:ind w:left="2340" w:hanging="2340"/>
                        <w:jc w:val="right"/>
                        <w:rPr>
                          <w:rFonts w:ascii="Helvetica" w:hAnsi="Helvetica" w:cs="Helvetica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A1E66" w:rsidRPr="00792B6E" w:rsidRDefault="00FA1E66" w:rsidP="00FA1E66">
                      <w:pPr>
                        <w:pStyle w:val="NoSpacing"/>
                        <w:rPr>
                          <w:caps/>
                          <w:color w:val="323E4F"/>
                          <w:sz w:val="52"/>
                          <w:szCs w:val="52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76298">
        <w:br w:type="page"/>
      </w:r>
      <w:r w:rsidR="00376298"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990"/>
        <w:gridCol w:w="4950"/>
        <w:gridCol w:w="1800"/>
      </w:tblGrid>
      <w:tr w:rsidR="0039187C">
        <w:tc>
          <w:tcPr>
            <w:tcW w:w="1098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495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0" w:type="dxa"/>
          </w:tcPr>
          <w:p w:rsidR="0039187C" w:rsidRDefault="0037629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  <w:tr w:rsidR="0039187C">
        <w:tc>
          <w:tcPr>
            <w:tcW w:w="1098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99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4950" w:type="dxa"/>
          </w:tcPr>
          <w:p w:rsidR="0039187C" w:rsidRDefault="0039187C">
            <w:pPr>
              <w:pStyle w:val="Tabletext"/>
              <w:spacing w:before="100"/>
            </w:pPr>
          </w:p>
        </w:tc>
        <w:tc>
          <w:tcPr>
            <w:tcW w:w="1800" w:type="dxa"/>
          </w:tcPr>
          <w:p w:rsidR="0039187C" w:rsidRDefault="0039187C">
            <w:pPr>
              <w:pStyle w:val="Tabletext"/>
              <w:spacing w:before="100"/>
            </w:pPr>
          </w:p>
        </w:tc>
      </w:tr>
    </w:tbl>
    <w:p w:rsidR="0039187C" w:rsidRDefault="0039187C">
      <w:pPr>
        <w:pStyle w:val="Title"/>
      </w:pPr>
    </w:p>
    <w:p w:rsidR="0039187C" w:rsidRDefault="00376298">
      <w:pPr>
        <w:pStyle w:val="Title"/>
      </w:pPr>
      <w:r>
        <w:br w:type="page"/>
      </w:r>
      <w:r>
        <w:lastRenderedPageBreak/>
        <w:t>Table of Contents</w:t>
      </w:r>
      <w:bookmarkEnd w:id="1"/>
    </w:p>
    <w:bookmarkStart w:id="2" w:name="_Toc434992860"/>
    <w:p w:rsidR="0054513F" w:rsidRDefault="00376298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"1-5" </w:instrText>
      </w:r>
      <w:r>
        <w:rPr>
          <w:b w:val="0"/>
          <w:caps w:val="0"/>
        </w:rPr>
        <w:fldChar w:fldCharType="separate"/>
      </w:r>
      <w:r w:rsidR="0054513F">
        <w:rPr>
          <w:noProof/>
        </w:rPr>
        <w:t>1</w:t>
      </w:r>
      <w:r w:rsidR="0054513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 w:rsidR="0054513F">
        <w:rPr>
          <w:noProof/>
        </w:rPr>
        <w:t>Introduction</w:t>
      </w:r>
      <w:r w:rsidR="0054513F">
        <w:rPr>
          <w:noProof/>
        </w:rPr>
        <w:tab/>
      </w:r>
      <w:r w:rsidR="0054513F">
        <w:rPr>
          <w:noProof/>
        </w:rPr>
        <w:fldChar w:fldCharType="begin"/>
      </w:r>
      <w:r w:rsidR="0054513F">
        <w:rPr>
          <w:noProof/>
        </w:rPr>
        <w:instrText xml:space="preserve"> PAGEREF _Toc490742146 \h </w:instrText>
      </w:r>
      <w:r w:rsidR="0054513F">
        <w:rPr>
          <w:noProof/>
        </w:rPr>
      </w:r>
      <w:r w:rsidR="0054513F">
        <w:rPr>
          <w:noProof/>
        </w:rPr>
        <w:fldChar w:fldCharType="separate"/>
      </w:r>
      <w:r w:rsidR="002F7BA5">
        <w:rPr>
          <w:noProof/>
        </w:rPr>
        <w:t>1</w:t>
      </w:r>
      <w:r w:rsidR="0054513F"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Document Objectives</w:t>
      </w:r>
      <w:r>
        <w:tab/>
      </w:r>
      <w:r>
        <w:fldChar w:fldCharType="begin"/>
      </w:r>
      <w:r>
        <w:instrText xml:space="preserve"> PAGEREF _Toc490742147 \h </w:instrText>
      </w:r>
      <w:r>
        <w:fldChar w:fldCharType="separate"/>
      </w:r>
      <w:r w:rsidR="002F7BA5">
        <w:t>1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Intended Audiences</w:t>
      </w:r>
      <w:r>
        <w:tab/>
      </w:r>
      <w:r>
        <w:fldChar w:fldCharType="begin"/>
      </w:r>
      <w:r>
        <w:instrText xml:space="preserve"> PAGEREF _Toc490742148 \h </w:instrText>
      </w:r>
      <w:r>
        <w:fldChar w:fldCharType="separate"/>
      </w:r>
      <w:r w:rsidR="002F7BA5">
        <w:t>1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1.3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References</w:t>
      </w:r>
      <w:r>
        <w:tab/>
      </w:r>
      <w:r>
        <w:fldChar w:fldCharType="begin"/>
      </w:r>
      <w:r>
        <w:instrText xml:space="preserve"> PAGEREF _Toc490742149 \h </w:instrText>
      </w:r>
      <w:r>
        <w:fldChar w:fldCharType="separate"/>
      </w:r>
      <w:r w:rsidR="002F7BA5">
        <w:t>1</w:t>
      </w:r>
      <w: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1.4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Database Overview</w:t>
      </w:r>
      <w:r>
        <w:tab/>
      </w:r>
      <w:r>
        <w:fldChar w:fldCharType="begin"/>
      </w:r>
      <w:r>
        <w:instrText xml:space="preserve"> PAGEREF _Toc490742150 \h </w:instrText>
      </w:r>
      <w:r>
        <w:fldChar w:fldCharType="separate"/>
      </w:r>
      <w:r w:rsidR="002F7BA5">
        <w:rPr>
          <w:b/>
          <w:bCs/>
        </w:rPr>
        <w:t>Error! Bookmark not defined.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Detailed Database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_Toc490742151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2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2.1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DynamoDB design (NoSQL database)</w:t>
      </w:r>
      <w:r>
        <w:tab/>
      </w:r>
      <w:r>
        <w:fldChar w:fldCharType="begin"/>
      </w:r>
      <w:r>
        <w:instrText xml:space="preserve"> PAGEREF _Toc490742152 \h </w:instrText>
      </w:r>
      <w:r>
        <w:fldChar w:fldCharType="separate"/>
      </w:r>
      <w:r w:rsidR="002F7BA5">
        <w:t>2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Object Diagram</w:t>
      </w:r>
      <w:r>
        <w:tab/>
      </w:r>
      <w:r>
        <w:fldChar w:fldCharType="begin"/>
      </w:r>
      <w:r>
        <w:instrText xml:space="preserve"> PAGEREF _Toc490742153 \h </w:instrText>
      </w:r>
      <w:r>
        <w:fldChar w:fldCharType="separate"/>
      </w:r>
      <w:r w:rsidR="002F7BA5">
        <w:t>3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2.1.2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Data dictionary</w:t>
      </w:r>
      <w:r>
        <w:tab/>
      </w:r>
      <w:r>
        <w:fldChar w:fldCharType="begin"/>
      </w:r>
      <w:r>
        <w:instrText xml:space="preserve"> PAGEREF _Toc490742154 \h </w:instrText>
      </w:r>
      <w:r>
        <w:fldChar w:fldCharType="separate"/>
      </w:r>
      <w:r w:rsidR="002F7BA5">
        <w:t>3</w:t>
      </w:r>
      <w: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_Toc490742155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3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_Toc490742156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4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_Toc490742157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4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Area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_Toc490742158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5</w:t>
      </w:r>
      <w:r>
        <w:rPr>
          <w:noProof/>
        </w:rPr>
        <w:fldChar w:fldCharType="end"/>
      </w:r>
    </w:p>
    <w:p w:rsidR="0054513F" w:rsidRDefault="0054513F">
      <w:pPr>
        <w:pStyle w:val="TOC4"/>
        <w:tabs>
          <w:tab w:val="left" w:pos="1540"/>
          <w:tab w:val="right" w:leader="dot" w:pos="8990"/>
        </w:tabs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</w:pPr>
      <w:r>
        <w:rPr>
          <w:noProof/>
        </w:rPr>
        <w:t>2.1.2.5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SG" w:eastAsia="en-SG"/>
        </w:rPr>
        <w:tab/>
      </w:r>
      <w:r>
        <w:rPr>
          <w:noProof/>
        </w:rPr>
        <w:t>Data dictionary for Element: AdminArea (Stores the administration area)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_Toc490742159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5</w:t>
      </w:r>
      <w:r>
        <w:rPr>
          <w:noProof/>
        </w:rPr>
        <w:fldChar w:fldCharType="end"/>
      </w:r>
    </w:p>
    <w:p w:rsidR="0054513F" w:rsidRDefault="0054513F">
      <w:pPr>
        <w:pStyle w:val="TOC2"/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</w:pPr>
      <w:r>
        <w:t>2.2</w:t>
      </w:r>
      <w:r>
        <w:rPr>
          <w:rFonts w:asciiTheme="minorHAnsi" w:eastAsiaTheme="minorEastAsia" w:hAnsiTheme="minorHAnsi" w:cstheme="minorBidi"/>
          <w:smallCaps w:val="0"/>
          <w:sz w:val="22"/>
          <w:szCs w:val="22"/>
          <w:lang w:val="en-SG" w:eastAsia="en-SG"/>
        </w:rPr>
        <w:tab/>
      </w:r>
      <w:r>
        <w:t>SQLite database design (Relational database)</w:t>
      </w:r>
      <w:r>
        <w:tab/>
      </w:r>
      <w:r>
        <w:fldChar w:fldCharType="begin"/>
      </w:r>
      <w:r>
        <w:instrText xml:space="preserve"> PAGEREF _Toc490742160 \h </w:instrText>
      </w:r>
      <w:r>
        <w:fldChar w:fldCharType="separate"/>
      </w:r>
      <w:r w:rsidR="002F7BA5">
        <w:t>6</w:t>
      </w:r>
      <w:r>
        <w:fldChar w:fldCharType="end"/>
      </w:r>
    </w:p>
    <w:p w:rsidR="0054513F" w:rsidRDefault="0054513F">
      <w:pPr>
        <w:pStyle w:val="TOC3"/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</w:pPr>
      <w:r>
        <w:t>2.2.1</w:t>
      </w:r>
      <w:r>
        <w:rPr>
          <w:rFonts w:asciiTheme="minorHAnsi" w:eastAsiaTheme="minorEastAsia" w:hAnsiTheme="minorHAnsi" w:cstheme="minorBidi"/>
          <w:i w:val="0"/>
          <w:sz w:val="22"/>
          <w:szCs w:val="22"/>
          <w:lang w:val="en-SG" w:eastAsia="en-SG"/>
        </w:rPr>
        <w:tab/>
      </w:r>
      <w:r>
        <w:t>Conceptual diagram</w:t>
      </w:r>
      <w:r>
        <w:tab/>
      </w:r>
      <w:r>
        <w:fldChar w:fldCharType="begin"/>
      </w:r>
      <w:r>
        <w:instrText xml:space="preserve"> PAGEREF _Toc490742161 \h </w:instrText>
      </w:r>
      <w:r>
        <w:fldChar w:fldCharType="separate"/>
      </w:r>
      <w:r w:rsidR="002F7BA5">
        <w:t>6</w:t>
      </w:r>
      <w:r>
        <w:fldChar w:fldCharType="end"/>
      </w:r>
    </w:p>
    <w:p w:rsidR="0054513F" w:rsidRDefault="0054513F">
      <w:pPr>
        <w:pStyle w:val="TOC1"/>
        <w:tabs>
          <w:tab w:val="left" w:pos="810"/>
          <w:tab w:val="right" w:leader="dot" w:pos="899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SG" w:eastAsia="en-SG"/>
        </w:rPr>
        <w:tab/>
      </w:r>
      <w:r>
        <w:rPr>
          <w:noProof/>
        </w:rPr>
        <w:t>Appendix 1 – XML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_Toc490742162 \h </w:instrText>
      </w:r>
      <w:r>
        <w:rPr>
          <w:noProof/>
        </w:rPr>
      </w:r>
      <w:r>
        <w:rPr>
          <w:noProof/>
        </w:rPr>
        <w:fldChar w:fldCharType="separate"/>
      </w:r>
      <w:r w:rsidR="002F7BA5">
        <w:rPr>
          <w:noProof/>
        </w:rPr>
        <w:t>7</w:t>
      </w:r>
      <w:r>
        <w:rPr>
          <w:noProof/>
        </w:rPr>
        <w:fldChar w:fldCharType="end"/>
      </w:r>
    </w:p>
    <w:p w:rsidR="006B7F13" w:rsidRDefault="00376298" w:rsidP="006B7F13">
      <w:r>
        <w:rPr>
          <w:b/>
          <w:caps/>
          <w:sz w:val="20"/>
        </w:rPr>
        <w:fldChar w:fldCharType="end"/>
      </w:r>
    </w:p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6B7F13" w:rsidRDefault="006B7F13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54513F" w:rsidRDefault="0054513F" w:rsidP="006B7F13"/>
    <w:p w:rsidR="008F26E3" w:rsidRDefault="006B7F13" w:rsidP="006B7F13">
      <w:r>
        <w:t xml:space="preserve"> </w:t>
      </w:r>
    </w:p>
    <w:p w:rsidR="00FA1E66" w:rsidRDefault="00FA1E66">
      <w:pPr>
        <w:spacing w:before="0" w:after="0"/>
        <w:jc w:val="left"/>
        <w:sectPr w:rsidR="00FA1E66" w:rsidSect="00FA1E66">
          <w:headerReference w:type="default" r:id="rId9"/>
          <w:footerReference w:type="default" r:id="rId10"/>
          <w:pgSz w:w="12240" w:h="15840"/>
          <w:pgMar w:top="1440" w:right="1041" w:bottom="1440" w:left="1800" w:header="720" w:footer="720" w:gutter="0"/>
          <w:cols w:space="720"/>
        </w:sectPr>
      </w:pPr>
    </w:p>
    <w:p w:rsidR="0039187C" w:rsidRDefault="00376298">
      <w:pPr>
        <w:pStyle w:val="Heading1"/>
      </w:pPr>
      <w:bookmarkStart w:id="3" w:name="_Toc490742146"/>
      <w:r>
        <w:lastRenderedPageBreak/>
        <w:t>Introduction</w:t>
      </w:r>
      <w:bookmarkEnd w:id="2"/>
      <w:bookmarkEnd w:id="3"/>
    </w:p>
    <w:p w:rsidR="0039187C" w:rsidRDefault="00376298">
      <w:r>
        <w:t xml:space="preserve">The section introduces the Database Design Document (DDD) for </w:t>
      </w:r>
      <w:r w:rsidR="00AD3901">
        <w:t xml:space="preserve">LocAdoc </w:t>
      </w:r>
      <w:r>
        <w:t>to its readers.</w:t>
      </w:r>
    </w:p>
    <w:p w:rsidR="0039187C" w:rsidRDefault="00376298">
      <w:pPr>
        <w:pStyle w:val="Heading2"/>
      </w:pPr>
      <w:bookmarkStart w:id="4" w:name="_Toc434992861"/>
      <w:bookmarkStart w:id="5" w:name="_Toc490742147"/>
      <w:r>
        <w:t>Document Objectives</w:t>
      </w:r>
      <w:bookmarkEnd w:id="4"/>
      <w:bookmarkEnd w:id="5"/>
    </w:p>
    <w:p w:rsidR="0039187C" w:rsidRDefault="00376298">
      <w:r>
        <w:t xml:space="preserve">This DDD for the </w:t>
      </w:r>
      <w:r w:rsidR="00AD3901">
        <w:t xml:space="preserve">LocAdoc </w:t>
      </w:r>
      <w:r>
        <w:t>software has the following objectives:</w:t>
      </w:r>
    </w:p>
    <w:p w:rsidR="0039187C" w:rsidRDefault="00376298">
      <w:pPr>
        <w:pStyle w:val="Bullet1"/>
      </w:pPr>
      <w:r>
        <w:t xml:space="preserve">Describe the design of a </w:t>
      </w:r>
      <w:r w:rsidR="00AD3901">
        <w:t xml:space="preserve">DynamoDB and SQLite </w:t>
      </w:r>
      <w:r>
        <w:t>database, that is, a collection of related data stored in one or more computerized files in a manner that can be accessed by users or computer programs via a database management system (DBMS).  It can also describe the software units used to access or manipulate the data.</w:t>
      </w:r>
    </w:p>
    <w:p w:rsidR="0039187C" w:rsidRDefault="00376298">
      <w:pPr>
        <w:pStyle w:val="Bullet1"/>
      </w:pPr>
      <w:r>
        <w:t>To serve as the basis fo</w:t>
      </w:r>
      <w:r w:rsidR="00EE1645">
        <w:t>r implementing the database</w:t>
      </w:r>
      <w:r>
        <w:t>.  It provides the acquirer visibility into the design and provides information needed for software support.</w:t>
      </w:r>
    </w:p>
    <w:p w:rsidR="0039187C" w:rsidRDefault="00376298">
      <w:pPr>
        <w:pStyle w:val="Heading2"/>
      </w:pPr>
      <w:bookmarkStart w:id="6" w:name="_Toc434992862"/>
      <w:bookmarkStart w:id="7" w:name="_Toc490742148"/>
      <w:r>
        <w:t>Intended Audiences</w:t>
      </w:r>
      <w:bookmarkEnd w:id="6"/>
      <w:bookmarkEnd w:id="7"/>
    </w:p>
    <w:p w:rsidR="0039187C" w:rsidRDefault="00376298">
      <w:bookmarkStart w:id="8" w:name="_Toc434992863"/>
      <w:r>
        <w:t>This DDD is intended for the following audiences:</w:t>
      </w:r>
    </w:p>
    <w:p w:rsidR="0039187C" w:rsidRDefault="00376298">
      <w:pPr>
        <w:pStyle w:val="Bullet1"/>
      </w:pPr>
      <w:r>
        <w:t xml:space="preserve">Technical reviewers, </w:t>
      </w:r>
      <w:r w:rsidR="00AD3901">
        <w:t xml:space="preserve">Supervisor and UOW staff </w:t>
      </w:r>
      <w:r>
        <w:t>who must evaluate the quality of this document.</w:t>
      </w:r>
    </w:p>
    <w:p w:rsidR="0039187C" w:rsidRDefault="00AD3901">
      <w:pPr>
        <w:pStyle w:val="Bullet1"/>
      </w:pPr>
      <w:r>
        <w:t>LocAdoc</w:t>
      </w:r>
      <w:r w:rsidR="00376298">
        <w:t xml:space="preserve"> developers including:</w:t>
      </w:r>
    </w:p>
    <w:p w:rsidR="0039187C" w:rsidRDefault="00376298">
      <w:pPr>
        <w:pStyle w:val="Bullet2"/>
      </w:pPr>
      <w:r>
        <w:t>Architects, whose overall architecture must meet the requirements specified in this document.</w:t>
      </w:r>
    </w:p>
    <w:p w:rsidR="0039187C" w:rsidRDefault="00376298">
      <w:pPr>
        <w:pStyle w:val="Bullet2"/>
      </w:pPr>
      <w:r>
        <w:t>Designers, whose design must meet the requirements specified in this document.</w:t>
      </w:r>
    </w:p>
    <w:p w:rsidR="0039187C" w:rsidRDefault="00376298">
      <w:pPr>
        <w:pStyle w:val="Bullet2"/>
      </w:pPr>
      <w:r>
        <w:t>Programmers, whose software must implement the requirements specified in this document.</w:t>
      </w:r>
    </w:p>
    <w:p w:rsidR="0039187C" w:rsidRDefault="00376298">
      <w:pPr>
        <w:pStyle w:val="Bullet2"/>
      </w:pPr>
      <w:r>
        <w:t>Testers, whose test cases must validate the requirements specified in this document.</w:t>
      </w:r>
    </w:p>
    <w:p w:rsidR="0039187C" w:rsidRDefault="00376298">
      <w:pPr>
        <w:pStyle w:val="Heading2"/>
      </w:pPr>
      <w:bookmarkStart w:id="9" w:name="_Toc490742149"/>
      <w:r>
        <w:t>References</w:t>
      </w:r>
      <w:bookmarkEnd w:id="8"/>
      <w:bookmarkEnd w:id="9"/>
    </w:p>
    <w:p w:rsidR="0039187C" w:rsidRDefault="00376298">
      <w:bookmarkStart w:id="10" w:name="_Toc434992864"/>
      <w:r>
        <w:t>This DDD refers to the following references:</w:t>
      </w:r>
    </w:p>
    <w:p w:rsidR="006B7F13" w:rsidRDefault="006B7F13" w:rsidP="006B7F13">
      <w:pPr>
        <w:pStyle w:val="Bullet1"/>
      </w:pPr>
      <w:r>
        <w:t xml:space="preserve">Software requirement specification: </w:t>
      </w:r>
      <w:r w:rsidRPr="006B7F13">
        <w:t>SRS_LocAdoc.docx</w:t>
      </w:r>
    </w:p>
    <w:p w:rsidR="0039187C" w:rsidRDefault="006B7F13" w:rsidP="006B7F13">
      <w:pPr>
        <w:pStyle w:val="Bullet1"/>
      </w:pPr>
      <w:r>
        <w:t xml:space="preserve">Project Proposal: </w:t>
      </w:r>
      <w:r w:rsidRPr="006B7F13">
        <w:t>Project_Proposal_SS173D_V1.docx</w:t>
      </w: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290582" w:rsidRDefault="00290582">
      <w:pPr>
        <w:pStyle w:val="Header"/>
        <w:tabs>
          <w:tab w:val="clear" w:pos="4320"/>
          <w:tab w:val="clear" w:pos="8640"/>
        </w:tabs>
        <w:spacing w:before="80"/>
      </w:pPr>
    </w:p>
    <w:p w:rsidR="0039187C" w:rsidRDefault="00376298">
      <w:pPr>
        <w:pStyle w:val="Header"/>
        <w:tabs>
          <w:tab w:val="clear" w:pos="4320"/>
          <w:tab w:val="clear" w:pos="8640"/>
        </w:tabs>
        <w:spacing w:before="80"/>
      </w:pPr>
      <w:r>
        <w:tab/>
      </w:r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</w:p>
    <w:p w:rsidR="009C2A45" w:rsidRDefault="009C2A45">
      <w:pPr>
        <w:pStyle w:val="Header"/>
        <w:tabs>
          <w:tab w:val="clear" w:pos="4320"/>
          <w:tab w:val="clear" w:pos="8640"/>
        </w:tabs>
        <w:spacing w:before="80"/>
      </w:pPr>
    </w:p>
    <w:p w:rsidR="0039187C" w:rsidRDefault="00376298">
      <w:pPr>
        <w:pStyle w:val="Heading1"/>
      </w:pPr>
      <w:bookmarkStart w:id="11" w:name="_Toc490742151"/>
      <w:bookmarkStart w:id="12" w:name="_Toc434992888"/>
      <w:bookmarkEnd w:id="10"/>
      <w:r>
        <w:lastRenderedPageBreak/>
        <w:t>Detailed Database Design</w:t>
      </w:r>
      <w:bookmarkEnd w:id="11"/>
    </w:p>
    <w:p w:rsidR="0039187C" w:rsidRDefault="00376298">
      <w:pPr>
        <w:pStyle w:val="BodyText"/>
      </w:pPr>
      <w:r>
        <w:t>This section describes the actual design of different databases at varying levels of abstraction. A subsection for each of conceptual, internal, logical and physical levels.</w:t>
      </w:r>
    </w:p>
    <w:p w:rsidR="0039187C" w:rsidRDefault="003E36BB">
      <w:pPr>
        <w:pStyle w:val="Heading2"/>
      </w:pPr>
      <w:bookmarkStart w:id="13" w:name="_Toc490742152"/>
      <w:r>
        <w:t xml:space="preserve">DynamoDB design </w:t>
      </w:r>
      <w:r w:rsidR="005019D4">
        <w:t>(NoSQL database)</w:t>
      </w:r>
      <w:bookmarkEnd w:id="13"/>
    </w:p>
    <w:p w:rsidR="00DB450D" w:rsidRPr="00DB450D" w:rsidRDefault="00EE70B2" w:rsidP="00DB450D">
      <w:r>
        <w:rPr>
          <w:noProof/>
        </w:rPr>
        <w:drawing>
          <wp:inline distT="0" distB="0" distL="0" distR="0">
            <wp:extent cx="3729600" cy="6274800"/>
            <wp:effectExtent l="0" t="0" r="0" b="0"/>
            <wp:docPr id="2" name="Picture 2" descr="C:\Users\AbhiJay_PC\AppData\Local\Microsoft\Windows\INetCache\Content.Word\NoSQL_Database_Structure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ay_PC\AppData\Local\Microsoft\Windows\INetCache\Content.Word\NoSQL_Database_Structure_V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600" cy="62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0D" w:rsidRDefault="00DB450D" w:rsidP="00DB450D">
      <w:pPr>
        <w:keepNext/>
      </w:pPr>
    </w:p>
    <w:p w:rsidR="006D4DB7" w:rsidRDefault="00DB450D" w:rsidP="00DB450D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F7BA5">
        <w:rPr>
          <w:noProof/>
        </w:rPr>
        <w:t>1</w:t>
      </w:r>
      <w:r>
        <w:fldChar w:fldCharType="end"/>
      </w:r>
      <w:r>
        <w:t>: Database design</w:t>
      </w:r>
    </w:p>
    <w:p w:rsidR="001E05D8" w:rsidRDefault="001E05D8" w:rsidP="001E05D8">
      <w:r>
        <w:lastRenderedPageBreak/>
        <w:t>The diagram given above visualize the NoSQL database. This design was developed after creating a XML schema (Appendix 1) and using an online converter</w:t>
      </w:r>
      <w:r w:rsidR="009C4800">
        <w:t>.</w:t>
      </w:r>
      <w:sdt>
        <w:sdtPr>
          <w:id w:val="388465799"/>
          <w:citation/>
        </w:sdtPr>
        <w:sdtEndPr/>
        <w:sdtContent>
          <w:r w:rsidR="00E80D95">
            <w:fldChar w:fldCharType="begin"/>
          </w:r>
          <w:r w:rsidR="00E80D95">
            <w:rPr>
              <w:lang w:val="en-SG"/>
            </w:rPr>
            <w:instrText xml:space="preserve"> CITATION Vis \l 18441 </w:instrText>
          </w:r>
          <w:r w:rsidR="00E80D95">
            <w:fldChar w:fldCharType="separate"/>
          </w:r>
          <w:r w:rsidR="007D3442">
            <w:rPr>
              <w:noProof/>
              <w:lang w:val="en-SG"/>
            </w:rPr>
            <w:t xml:space="preserve"> </w:t>
          </w:r>
          <w:r w:rsidR="007D3442" w:rsidRPr="007D3442">
            <w:rPr>
              <w:noProof/>
              <w:lang w:val="en-SG"/>
            </w:rPr>
            <w:t>[2]</w:t>
          </w:r>
          <w:r w:rsidR="00E80D95">
            <w:fldChar w:fldCharType="end"/>
          </w:r>
        </w:sdtContent>
      </w:sdt>
      <w:r w:rsidR="0054513F">
        <w:t xml:space="preserve"> </w:t>
      </w:r>
    </w:p>
    <w:p w:rsidR="0054513F" w:rsidRPr="001E05D8" w:rsidRDefault="0054513F" w:rsidP="001E05D8">
      <w:r>
        <w:t>The user el</w:t>
      </w:r>
      <w:r w:rsidR="00C75F6E">
        <w:t>ement will hold all the user details which be mapped to there to his password and files. He will also have an option to set a</w:t>
      </w:r>
      <w:r w:rsidR="00D53636">
        <w:t>n user administration area.</w:t>
      </w:r>
    </w:p>
    <w:p w:rsidR="0039187C" w:rsidRDefault="00DB450D">
      <w:pPr>
        <w:pStyle w:val="Heading3"/>
      </w:pPr>
      <w:bookmarkStart w:id="14" w:name="_Toc490742153"/>
      <w:r>
        <w:t>Object Diagram</w:t>
      </w:r>
      <w:bookmarkEnd w:id="14"/>
    </w:p>
    <w:p w:rsidR="0039187C" w:rsidRDefault="00DB450D">
      <w:r>
        <w:t>Here is an object diagram to show a given instance of the database</w:t>
      </w:r>
      <w:r w:rsidR="009058DE">
        <w:t>.</w:t>
      </w:r>
    </w:p>
    <w:p w:rsidR="00DB450D" w:rsidRDefault="00DB450D">
      <w:r>
        <w:rPr>
          <w:noProof/>
        </w:rPr>
        <w:drawing>
          <wp:inline distT="0" distB="0" distL="0" distR="0">
            <wp:extent cx="6224336" cy="4824296"/>
            <wp:effectExtent l="0" t="0" r="5080" b="0"/>
            <wp:docPr id="5" name="Picture 5" descr="C:\Users\AbhiJay_PC\AppData\Local\Microsoft\Windows\INetCache\Content.Word\ObjectDiagram_ForXML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bhiJay_PC\AppData\Local\Microsoft\Windows\INetCache\Content.Word\ObjectDiagram_ForXMLdatabas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319" cy="482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87C" w:rsidRDefault="001E05D8" w:rsidP="00717D7A">
      <w:pPr>
        <w:pStyle w:val="Heading3"/>
      </w:pPr>
      <w:bookmarkStart w:id="15" w:name="_Toc490742154"/>
      <w:r>
        <w:t>Data dictionary</w:t>
      </w:r>
      <w:bookmarkEnd w:id="15"/>
    </w:p>
    <w:p w:rsidR="00717D7A" w:rsidRDefault="00717D7A" w:rsidP="00717D7A">
      <w:pPr>
        <w:pStyle w:val="Heading4"/>
      </w:pPr>
      <w:bookmarkStart w:id="16" w:name="_Toc490742155"/>
      <w:r>
        <w:t>Data dictionary for Element: User</w:t>
      </w:r>
      <w:bookmarkEnd w:id="16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389"/>
        <w:gridCol w:w="2452"/>
        <w:gridCol w:w="2602"/>
      </w:tblGrid>
      <w:tr w:rsidR="00610479" w:rsidTr="009E0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Email ID (primary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610479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t>Name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45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user</w:t>
            </w:r>
          </w:p>
        </w:tc>
      </w:tr>
      <w:tr w:rsidR="00610479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0479" w:rsidRDefault="00610479" w:rsidP="00717D7A">
            <w:r>
              <w:lastRenderedPageBreak/>
              <w:t>Password (Foreign Key)</w:t>
            </w:r>
          </w:p>
        </w:tc>
        <w:tc>
          <w:tcPr>
            <w:tcW w:w="1389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452" w:type="dxa"/>
          </w:tcPr>
          <w:p w:rsidR="00610479" w:rsidRDefault="00D11FF3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902A4A">
              <w:t>, Max:1</w:t>
            </w:r>
          </w:p>
        </w:tc>
        <w:tc>
          <w:tcPr>
            <w:tcW w:w="2602" w:type="dxa"/>
          </w:tcPr>
          <w:p w:rsidR="00610479" w:rsidRDefault="00610479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of the user</w:t>
            </w:r>
          </w:p>
        </w:tc>
      </w:tr>
      <w:tr w:rsidR="00902A4A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02A4A" w:rsidRDefault="009E0A5D" w:rsidP="00717D7A">
            <w:r>
              <w:t>LogedIn</w:t>
            </w:r>
          </w:p>
        </w:tc>
        <w:tc>
          <w:tcPr>
            <w:tcW w:w="1389" w:type="dxa"/>
          </w:tcPr>
          <w:p w:rsidR="00902A4A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452" w:type="dxa"/>
          </w:tcPr>
          <w:p w:rsidR="00902A4A" w:rsidRDefault="00902A4A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flag if the person is currently logged in a devise. So the second login can be detected.</w:t>
            </w:r>
          </w:p>
        </w:tc>
      </w:tr>
      <w:tr w:rsidR="009E0A5D" w:rsidTr="009E0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9E0A5D" w:rsidRDefault="009E0A5D" w:rsidP="00717D7A">
            <w:r>
              <w:t>MacAddress</w:t>
            </w:r>
          </w:p>
        </w:tc>
        <w:tc>
          <w:tcPr>
            <w:tcW w:w="1389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5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:rsidR="009E0A5D" w:rsidRDefault="009E0A5D" w:rsidP="00717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Used to store </w:t>
            </w:r>
            <w:r w:rsidR="008404E7">
              <w:t>mac address of the phone used by the user</w:t>
            </w:r>
          </w:p>
        </w:tc>
      </w:tr>
    </w:tbl>
    <w:p w:rsidR="00717D7A" w:rsidRDefault="00717D7A" w:rsidP="00717D7A"/>
    <w:p w:rsidR="008404E7" w:rsidRDefault="008404E7" w:rsidP="008404E7">
      <w:pPr>
        <w:pStyle w:val="Heading4"/>
      </w:pPr>
      <w:bookmarkStart w:id="17" w:name="_Toc490742156"/>
      <w:r>
        <w:t>Data dictionary for Element: Password</w:t>
      </w:r>
      <w:bookmarkEnd w:id="17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8404E7" w:rsidTr="00F30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8404E7" w:rsidP="008404E7">
            <w:r>
              <w:t>Name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8404E7" w:rsidRDefault="008404E7" w:rsidP="008404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C262A2" w:rsidP="008404E7">
            <w:r>
              <w:t xml:space="preserve">Password </w:t>
            </w:r>
            <w:r w:rsidR="008404E7">
              <w:t>ID (primary key)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D11FF3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8404E7">
              <w:t>, Max:1</w:t>
            </w: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Password</w:t>
            </w:r>
          </w:p>
        </w:tc>
        <w:tc>
          <w:tcPr>
            <w:tcW w:w="1552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Hashed Password</w:t>
            </w:r>
          </w:p>
        </w:tc>
      </w:tr>
      <w:tr w:rsidR="008404E7" w:rsidTr="00F303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04E7" w:rsidRDefault="00F3034A" w:rsidP="008404E7">
            <w:r>
              <w:t>Salt</w:t>
            </w:r>
          </w:p>
        </w:tc>
        <w:tc>
          <w:tcPr>
            <w:tcW w:w="1552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8404E7" w:rsidRDefault="008404E7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8404E7" w:rsidRDefault="00F3034A" w:rsidP="00840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Salt to prevent repeated keys being generated for encryption due to similar password.</w:t>
            </w:r>
          </w:p>
        </w:tc>
      </w:tr>
    </w:tbl>
    <w:p w:rsidR="001C3B3B" w:rsidRDefault="001C3B3B" w:rsidP="001C3B3B">
      <w:pPr>
        <w:pStyle w:val="Heading4"/>
      </w:pPr>
      <w:bookmarkStart w:id="18" w:name="_Toc490742157"/>
      <w:r>
        <w:t xml:space="preserve">Data </w:t>
      </w:r>
      <w:r w:rsidR="00D112CA">
        <w:t>dictionary for Element: File</w:t>
      </w:r>
      <w:bookmarkEnd w:id="18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552"/>
        <w:gridCol w:w="2371"/>
        <w:gridCol w:w="2520"/>
      </w:tblGrid>
      <w:tr w:rsidR="001C3B3B" w:rsidTr="00101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1C3B3B" w:rsidP="00101B0F">
            <w:r>
              <w:t>Name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1C3B3B" w:rsidRDefault="001C3B3B" w:rsidP="00101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r>
              <w:t>CurrentFileName</w:t>
            </w:r>
            <w:r w:rsidR="001C3B3B">
              <w:t xml:space="preserve"> (primary key)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1C3B3B">
              <w:t>, Max:1</w:t>
            </w:r>
          </w:p>
        </w:tc>
        <w:tc>
          <w:tcPr>
            <w:tcW w:w="2520" w:type="dxa"/>
          </w:tcPr>
          <w:p w:rsidR="001C3B3B" w:rsidRDefault="000B6DDE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new name for the file assigned by the application</w:t>
            </w:r>
            <w:r w:rsidR="001C3B3B">
              <w:t xml:space="preserve"> 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0B6DDE" w:rsidP="00101B0F">
            <w:r>
              <w:t>OriginalFileName</w:t>
            </w:r>
          </w:p>
        </w:tc>
        <w:tc>
          <w:tcPr>
            <w:tcW w:w="1552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1C3B3B" w:rsidRDefault="001C3B3B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original file name assigned by user.</w:t>
            </w:r>
          </w:p>
        </w:tc>
      </w:tr>
      <w:tr w:rsidR="001C3B3B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C3B3B" w:rsidRDefault="00AD72BD" w:rsidP="00101B0F">
            <w:r>
              <w:t>LongitudeCreated</w:t>
            </w:r>
          </w:p>
        </w:tc>
        <w:tc>
          <w:tcPr>
            <w:tcW w:w="1552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1C3B3B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1C3B3B" w:rsidRDefault="00AD72BD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longitudinal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 xml:space="preserve">LatitudeCreated 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stores the latitudinal data where the file was created.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PwdDigest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password digest that is created by hashing password, salt, longitude and latitude.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lastRenderedPageBreak/>
              <w:t>BackedUP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 variable to make sure if the data has been backed up or new.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Password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 that was used to encrypt the file</w:t>
            </w:r>
            <w:r w:rsidR="00DD4B21">
              <w:t xml:space="preserve"> (password ID)</w:t>
            </w:r>
          </w:p>
        </w:tc>
      </w:tr>
      <w:tr w:rsidR="00D11FF3" w:rsidTr="00101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FF3" w:rsidRDefault="00D11FF3" w:rsidP="00101B0F">
            <w:r>
              <w:t>Area</w:t>
            </w:r>
          </w:p>
        </w:tc>
        <w:tc>
          <w:tcPr>
            <w:tcW w:w="1552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Area</w:t>
            </w:r>
          </w:p>
        </w:tc>
        <w:tc>
          <w:tcPr>
            <w:tcW w:w="2371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FF3" w:rsidRDefault="00D11FF3" w:rsidP="00101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A66493">
              <w:t>area wher</w:t>
            </w:r>
            <w:r w:rsidR="00DD4B21">
              <w:t>e the file has been grouped in (Area ID)</w:t>
            </w:r>
          </w:p>
        </w:tc>
      </w:tr>
    </w:tbl>
    <w:p w:rsidR="001C3B3B" w:rsidRDefault="001C3B3B" w:rsidP="001C3B3B"/>
    <w:p w:rsidR="00D112CA" w:rsidRDefault="00D112CA" w:rsidP="00D112CA">
      <w:pPr>
        <w:pStyle w:val="Heading4"/>
      </w:pPr>
      <w:bookmarkStart w:id="19" w:name="_Toc490742158"/>
      <w:r>
        <w:t>Data dictionary for Element: Area</w:t>
      </w:r>
      <w:bookmarkEnd w:id="19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D112CA" w:rsidTr="00DD4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112CA" w:rsidP="004B7DAE">
            <w:r>
              <w:t>Name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FB1239" w:rsidP="004B7DAE">
            <w:r>
              <w:t>Area</w:t>
            </w:r>
            <w:r w:rsidR="00D112CA">
              <w:t xml:space="preserve"> ID (primary key)</w:t>
            </w:r>
          </w:p>
        </w:tc>
        <w:tc>
          <w:tcPr>
            <w:tcW w:w="1134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D112CA" w:rsidRDefault="00D11FF3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</w:t>
            </w:r>
            <w:r w:rsidR="00D112CA">
              <w:t>, Max:1</w:t>
            </w:r>
          </w:p>
        </w:tc>
        <w:tc>
          <w:tcPr>
            <w:tcW w:w="2520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to identify the </w:t>
            </w:r>
            <w:r w:rsidR="00FB1239">
              <w:t>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 xml:space="preserve">Longitude 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D112CA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112CA" w:rsidRDefault="00DD4B21" w:rsidP="004B7DAE">
            <w:r>
              <w:t>Latitude</w:t>
            </w:r>
          </w:p>
        </w:tc>
        <w:tc>
          <w:tcPr>
            <w:tcW w:w="1134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112CA" w:rsidRDefault="00D112CA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112CA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DD4B21" w:rsidTr="00DD4B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4B21" w:rsidRDefault="00DD4B21" w:rsidP="004B7DAE">
            <w:r>
              <w:t>Radius</w:t>
            </w:r>
          </w:p>
        </w:tc>
        <w:tc>
          <w:tcPr>
            <w:tcW w:w="1134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DD4B21" w:rsidRDefault="00DD4B21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8404E7" w:rsidRDefault="008404E7" w:rsidP="00717D7A"/>
    <w:p w:rsidR="00B67B8B" w:rsidRDefault="00B67B8B" w:rsidP="00B67B8B">
      <w:pPr>
        <w:pStyle w:val="Heading4"/>
      </w:pPr>
      <w:bookmarkStart w:id="20" w:name="_Toc490742159"/>
      <w:r>
        <w:t xml:space="preserve">Data dictionary for Element: </w:t>
      </w:r>
      <w:r w:rsidR="00413175">
        <w:t>Admin</w:t>
      </w:r>
      <w:r>
        <w:t>Area</w:t>
      </w:r>
      <w:r w:rsidR="00413175">
        <w:t xml:space="preserve"> (Stores the administration area)</w:t>
      </w:r>
      <w:bookmarkEnd w:id="20"/>
    </w:p>
    <w:tbl>
      <w:tblPr>
        <w:tblStyle w:val="GridTable1Light-Accent1"/>
        <w:tblW w:w="8990" w:type="dxa"/>
        <w:tblLook w:val="04A0" w:firstRow="1" w:lastRow="0" w:firstColumn="1" w:lastColumn="0" w:noHBand="0" w:noVBand="1"/>
      </w:tblPr>
      <w:tblGrid>
        <w:gridCol w:w="2547"/>
        <w:gridCol w:w="1134"/>
        <w:gridCol w:w="2789"/>
        <w:gridCol w:w="2520"/>
      </w:tblGrid>
      <w:tr w:rsidR="00B67B8B" w:rsidTr="004B7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Name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Area ID (primary key)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 :1, Max:1</w:t>
            </w: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to identify the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 xml:space="preserve">Longitude 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Longitude of the first file that was created in this area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Latitude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Latitude of the first file that was created in this area.</w:t>
            </w:r>
          </w:p>
        </w:tc>
      </w:tr>
      <w:tr w:rsidR="00B67B8B" w:rsidTr="004B7D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67B8B" w:rsidRDefault="00B67B8B" w:rsidP="004B7DAE">
            <w:r>
              <w:t>Radius</w:t>
            </w:r>
          </w:p>
        </w:tc>
        <w:tc>
          <w:tcPr>
            <w:tcW w:w="1134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2789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:rsidR="00B67B8B" w:rsidRDefault="00B67B8B" w:rsidP="004B7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radius around the point where the first file was created.</w:t>
            </w:r>
          </w:p>
        </w:tc>
      </w:tr>
    </w:tbl>
    <w:p w:rsidR="001C3B3B" w:rsidRDefault="001C3B3B" w:rsidP="00717D7A"/>
    <w:p w:rsidR="006A7433" w:rsidRDefault="006A7433" w:rsidP="00717D7A"/>
    <w:p w:rsidR="006A7433" w:rsidRDefault="006A7433" w:rsidP="00717D7A"/>
    <w:p w:rsidR="0003289C" w:rsidRDefault="0003289C" w:rsidP="0003289C">
      <w:pPr>
        <w:pStyle w:val="Heading2"/>
      </w:pPr>
      <w:bookmarkStart w:id="21" w:name="_Toc490742160"/>
      <w:r>
        <w:t>SQLite database design (Relational database)</w:t>
      </w:r>
      <w:bookmarkEnd w:id="21"/>
    </w:p>
    <w:p w:rsidR="0003289C" w:rsidRDefault="0003289C" w:rsidP="0003289C">
      <w:pPr>
        <w:pStyle w:val="Heading3"/>
      </w:pPr>
      <w:bookmarkStart w:id="22" w:name="_Toc490742161"/>
      <w:r>
        <w:t>Conceptual diagram</w:t>
      </w:r>
      <w:bookmarkEnd w:id="22"/>
    </w:p>
    <w:p w:rsidR="0003289C" w:rsidRDefault="0003289C" w:rsidP="0003289C">
      <w:r>
        <w:rPr>
          <w:noProof/>
        </w:rPr>
        <w:drawing>
          <wp:inline distT="0" distB="0" distL="0" distR="0">
            <wp:extent cx="5715000" cy="4239761"/>
            <wp:effectExtent l="0" t="0" r="0" b="8890"/>
            <wp:docPr id="1" name="Picture 1" descr="C:\Users\AbhiJay_PC\AppData\Local\Microsoft\Windows\INetCache\Content.Word\Conceptual_Diagram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ay_PC\AppData\Local\Microsoft\Windows\INetCache\Content.Word\Conceptual_Diagram_V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3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55" w:rsidRDefault="00661055" w:rsidP="0003289C">
      <w:r>
        <w:t>This diagram</w:t>
      </w:r>
      <w:r w:rsidR="00C27218">
        <w:t xml:space="preserve"> </w:t>
      </w:r>
      <w:r>
        <w:t>displays</w:t>
      </w:r>
      <w:r w:rsidR="00C27218">
        <w:t xml:space="preserve"> the conceptual model of the SQLite database. This database will be created after the </w:t>
      </w:r>
      <w:r>
        <w:t xml:space="preserve">it has imported the user’s data. The user tables will have the </w:t>
      </w:r>
      <w:r w:rsidR="00235E1F">
        <w:t>user’s</w:t>
      </w:r>
      <w:r>
        <w:t xml:space="preserve"> details who is currently logged in.</w:t>
      </w:r>
      <w:r w:rsidR="00235E1F">
        <w:t xml:space="preserve"> The user will have a password and an admin area where he can make changes to his account such as changing password (optional up to user to set it up). Each user will </w:t>
      </w:r>
      <w:r w:rsidR="00EB698C">
        <w:t xml:space="preserve">have zero or more files. </w:t>
      </w:r>
    </w:p>
    <w:p w:rsidR="00C27218" w:rsidRPr="0003289C" w:rsidRDefault="00661055" w:rsidP="0003289C">
      <w:r>
        <w:t xml:space="preserve">  </w:t>
      </w:r>
    </w:p>
    <w:p w:rsidR="006A7433" w:rsidRPr="00717D7A" w:rsidRDefault="006A7433" w:rsidP="00717D7A"/>
    <w:p w:rsidR="0039187C" w:rsidRDefault="0039187C"/>
    <w:p w:rsidR="0054513F" w:rsidRDefault="0054513F"/>
    <w:p w:rsidR="0054513F" w:rsidRDefault="0054513F"/>
    <w:p w:rsidR="0054513F" w:rsidRDefault="0054513F"/>
    <w:p w:rsidR="0054513F" w:rsidRDefault="0054513F"/>
    <w:p w:rsidR="0039187C" w:rsidRDefault="00376298">
      <w:pPr>
        <w:pStyle w:val="Heading1"/>
      </w:pPr>
      <w:bookmarkStart w:id="23" w:name="_Toc490742162"/>
      <w:bookmarkEnd w:id="12"/>
      <w:r>
        <w:t>Appendi</w:t>
      </w:r>
      <w:r w:rsidR="006B7F13">
        <w:t>x 1</w:t>
      </w:r>
      <w:r w:rsidR="00BB048F">
        <w:t xml:space="preserve"> – XML Schema</w:t>
      </w:r>
      <w:bookmarkEnd w:id="23"/>
      <w:r w:rsidR="00BB048F">
        <w:t xml:space="preserve"> </w:t>
      </w:r>
    </w:p>
    <w:p w:rsidR="00740230" w:rsidRDefault="00BB048F">
      <w:r>
        <w:t>This XML schema was created to check if the schema was well formed.</w:t>
      </w:r>
    </w:p>
    <w:p w:rsidR="0081409C" w:rsidRDefault="0081409C" w:rsidP="005019D4">
      <w:pPr>
        <w:ind w:left="-993" w:right="-498"/>
      </w:pPr>
    </w:p>
    <w:bookmarkStart w:id="24" w:name="_MON_1564406534"/>
    <w:bookmarkEnd w:id="24"/>
    <w:p w:rsidR="00BB048F" w:rsidRDefault="009E0A5D" w:rsidP="00521D21">
      <w:pPr>
        <w:ind w:left="-1418"/>
      </w:pPr>
      <w:r>
        <w:object w:dxaOrig="11546" w:dyaOrig="10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6.9pt;height:510.15pt" o:ole="">
            <v:imagedata r:id="rId14" o:title=""/>
          </v:shape>
          <o:OLEObject Type="Embed" ProgID="Word.Document.12" ShapeID="_x0000_i1025" DrawAspect="Content" ObjectID="_1564520483" r:id="rId15">
            <o:FieldCodes>\s</o:FieldCodes>
          </o:OLEObject>
        </w:object>
      </w:r>
    </w:p>
    <w:bookmarkStart w:id="25" w:name="_MON_1564409764"/>
    <w:bookmarkEnd w:id="25"/>
    <w:p w:rsidR="005019D4" w:rsidRDefault="005019D4" w:rsidP="00521D21">
      <w:pPr>
        <w:ind w:left="-1418"/>
      </w:pPr>
      <w:r>
        <w:object w:dxaOrig="11546" w:dyaOrig="7964">
          <v:shape id="_x0000_i1026" type="#_x0000_t75" style="width:576.9pt;height:397.75pt" o:ole="">
            <v:imagedata r:id="rId16" o:title=""/>
          </v:shape>
          <o:OLEObject Type="Embed" ProgID="Word.OpenDocumentText.12" ShapeID="_x0000_i1026" DrawAspect="Content" ObjectID="_1564520484" r:id="rId17"/>
        </w:object>
      </w:r>
    </w:p>
    <w:sectPr w:rsidR="005019D4" w:rsidSect="00FA1E66">
      <w:footerReference w:type="default" r:id="rId18"/>
      <w:pgSz w:w="12240" w:h="15840"/>
      <w:pgMar w:top="1440" w:right="1041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2813" w:rsidRDefault="000F2813">
      <w:pPr>
        <w:spacing w:before="0" w:after="0"/>
      </w:pPr>
      <w:r>
        <w:separator/>
      </w:r>
    </w:p>
  </w:endnote>
  <w:endnote w:type="continuationSeparator" w:id="0">
    <w:p w:rsidR="000F2813" w:rsidRDefault="000F2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6E3" w:rsidRDefault="008F26E3">
    <w:pPr>
      <w:pStyle w:val="Footer"/>
      <w:jc w:val="right"/>
    </w:pPr>
  </w:p>
  <w:p w:rsidR="008404E7" w:rsidRDefault="00840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97415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1E66" w:rsidRDefault="00FA1E6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BA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1E66" w:rsidRDefault="00FA1E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2813" w:rsidRDefault="000F2813">
      <w:pPr>
        <w:spacing w:before="0" w:after="0"/>
      </w:pPr>
      <w:r>
        <w:separator/>
      </w:r>
    </w:p>
  </w:footnote>
  <w:footnote w:type="continuationSeparator" w:id="0">
    <w:p w:rsidR="000F2813" w:rsidRDefault="000F281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04E7" w:rsidRDefault="00D53636" w:rsidP="006A171F">
    <w:pPr>
      <w:pStyle w:val="Header"/>
    </w:pPr>
    <w:r>
      <w:rPr>
        <w:rFonts w:ascii="Times" w:hAnsi="Times" w:cs="Times"/>
        <w:b/>
        <w:i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742108" wp14:editId="70240D90">
              <wp:simplePos x="0" y="0"/>
              <wp:positionH relativeFrom="margin">
                <wp:align>left</wp:align>
              </wp:positionH>
              <wp:positionV relativeFrom="paragraph">
                <wp:posOffset>248356</wp:posOffset>
              </wp:positionV>
              <wp:extent cx="5813778" cy="11288"/>
              <wp:effectExtent l="0" t="0" r="34925" b="27305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13778" cy="11288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278568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B66B27" id="Straight Connector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55pt" to="457.8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" strokecolor="#278568" strokeweight="1pt">
              <v:stroke joinstyle="miter"/>
              <w10:wrap anchorx="margin"/>
            </v:line>
          </w:pict>
        </mc:Fallback>
      </mc:AlternateContent>
    </w:r>
    <w:r w:rsidR="008404E7">
      <w:rPr>
        <w:rFonts w:ascii="Times" w:hAnsi="Times" w:cs="Times"/>
        <w:b/>
        <w:i/>
        <w:sz w:val="20"/>
      </w:rPr>
      <w:t>Database Design Document for LocAdoc</w:t>
    </w:r>
  </w:p>
  <w:p w:rsidR="008404E7" w:rsidRDefault="0084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2ED8783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287A23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8"/>
    <w:multiLevelType w:val="singleLevel"/>
    <w:tmpl w:val="F070B64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983087E"/>
    <w:multiLevelType w:val="singleLevel"/>
    <w:tmpl w:val="59D2420E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A285C"/>
    <w:multiLevelType w:val="hybridMultilevel"/>
    <w:tmpl w:val="0FBCDCB8"/>
    <w:lvl w:ilvl="0" w:tplc="C49666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D8FD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92AB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DEA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260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9234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1AD9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704E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2254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622"/>
    <w:multiLevelType w:val="multilevel"/>
    <w:tmpl w:val="E14484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90"/>
        </w:tabs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BD27570"/>
    <w:multiLevelType w:val="singleLevel"/>
    <w:tmpl w:val="F7984336"/>
    <w:lvl w:ilvl="0">
      <w:start w:val="1"/>
      <w:numFmt w:val="bullet"/>
      <w:pStyle w:val="Bullet1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B75BAF"/>
    <w:multiLevelType w:val="singleLevel"/>
    <w:tmpl w:val="E252FE54"/>
    <w:lvl w:ilvl="0">
      <w:start w:val="1"/>
      <w:numFmt w:val="bullet"/>
      <w:pStyle w:val="bullet11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  <w:b/>
        <w:i w:val="0"/>
        <w:sz w:val="24"/>
      </w:rPr>
    </w:lvl>
  </w:abstractNum>
  <w:abstractNum w:abstractNumId="8" w15:restartNumberingAfterBreak="0">
    <w:nsid w:val="266C333B"/>
    <w:multiLevelType w:val="hybridMultilevel"/>
    <w:tmpl w:val="20C455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D7145"/>
    <w:multiLevelType w:val="singleLevel"/>
    <w:tmpl w:val="6574A704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5C324514"/>
    <w:multiLevelType w:val="singleLevel"/>
    <w:tmpl w:val="CE04069A"/>
    <w:lvl w:ilvl="0">
      <w:start w:val="1"/>
      <w:numFmt w:val="bullet"/>
      <w:pStyle w:val="ListBullet2"/>
      <w:lvlText w:val="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6F97514B"/>
    <w:multiLevelType w:val="hybridMultilevel"/>
    <w:tmpl w:val="81B8070A"/>
    <w:lvl w:ilvl="0" w:tplc="182214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  <w:num w:numId="1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30"/>
    <w:rsid w:val="0003289C"/>
    <w:rsid w:val="000A4087"/>
    <w:rsid w:val="000B6DDE"/>
    <w:rsid w:val="000F2813"/>
    <w:rsid w:val="00171AEE"/>
    <w:rsid w:val="001C3B3B"/>
    <w:rsid w:val="001E05D8"/>
    <w:rsid w:val="001F3E54"/>
    <w:rsid w:val="00235E1F"/>
    <w:rsid w:val="00290582"/>
    <w:rsid w:val="002F7BA5"/>
    <w:rsid w:val="00366042"/>
    <w:rsid w:val="00376298"/>
    <w:rsid w:val="0039187C"/>
    <w:rsid w:val="003E36BB"/>
    <w:rsid w:val="003F7619"/>
    <w:rsid w:val="004100A2"/>
    <w:rsid w:val="00413175"/>
    <w:rsid w:val="004811B9"/>
    <w:rsid w:val="005019D4"/>
    <w:rsid w:val="00521D21"/>
    <w:rsid w:val="0054513F"/>
    <w:rsid w:val="005D02E6"/>
    <w:rsid w:val="00610479"/>
    <w:rsid w:val="00661055"/>
    <w:rsid w:val="006A171F"/>
    <w:rsid w:val="006A7433"/>
    <w:rsid w:val="006B7F13"/>
    <w:rsid w:val="006D4DB7"/>
    <w:rsid w:val="00704587"/>
    <w:rsid w:val="00717D7A"/>
    <w:rsid w:val="00740230"/>
    <w:rsid w:val="007A30F5"/>
    <w:rsid w:val="007D3442"/>
    <w:rsid w:val="0081409C"/>
    <w:rsid w:val="008404E7"/>
    <w:rsid w:val="008C7BC9"/>
    <w:rsid w:val="008F26E3"/>
    <w:rsid w:val="00902A4A"/>
    <w:rsid w:val="009058DE"/>
    <w:rsid w:val="009C2A45"/>
    <w:rsid w:val="009C4800"/>
    <w:rsid w:val="009E0A5D"/>
    <w:rsid w:val="009E4E4D"/>
    <w:rsid w:val="00A66493"/>
    <w:rsid w:val="00A714E8"/>
    <w:rsid w:val="00AA72EF"/>
    <w:rsid w:val="00AD3901"/>
    <w:rsid w:val="00AD72BD"/>
    <w:rsid w:val="00AE4F98"/>
    <w:rsid w:val="00B34E56"/>
    <w:rsid w:val="00B67B8B"/>
    <w:rsid w:val="00BB048F"/>
    <w:rsid w:val="00BB5D52"/>
    <w:rsid w:val="00C262A2"/>
    <w:rsid w:val="00C27218"/>
    <w:rsid w:val="00C75F6E"/>
    <w:rsid w:val="00C96BE5"/>
    <w:rsid w:val="00CD2B15"/>
    <w:rsid w:val="00D112CA"/>
    <w:rsid w:val="00D11FF3"/>
    <w:rsid w:val="00D53636"/>
    <w:rsid w:val="00D6385E"/>
    <w:rsid w:val="00DB450D"/>
    <w:rsid w:val="00DD4B21"/>
    <w:rsid w:val="00E80D95"/>
    <w:rsid w:val="00EB698C"/>
    <w:rsid w:val="00EE1645"/>
    <w:rsid w:val="00EE70B2"/>
    <w:rsid w:val="00F3034A"/>
    <w:rsid w:val="00F32A3E"/>
    <w:rsid w:val="00F5518A"/>
    <w:rsid w:val="00FA1E66"/>
    <w:rsid w:val="00FB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ED2CC954-1910-4220-9DB4-7596895F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80" w:after="80"/>
      <w:jc w:val="both"/>
    </w:pPr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6"/>
      </w:numPr>
      <w:spacing w:before="10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6"/>
      </w:numPr>
      <w:tabs>
        <w:tab w:val="clear" w:pos="576"/>
        <w:tab w:val="num" w:pos="720"/>
      </w:tabs>
      <w:spacing w:before="140"/>
      <w:ind w:left="720" w:hanging="72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6"/>
      </w:numPr>
      <w:spacing w:before="24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6"/>
      </w:numPr>
      <w:tabs>
        <w:tab w:val="clear" w:pos="1290"/>
        <w:tab w:val="num" w:pos="864"/>
      </w:tabs>
      <w:spacing w:before="140"/>
      <w:ind w:left="864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6"/>
      </w:numPr>
      <w:spacing w:before="14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pPr>
      <w:numPr>
        <w:ilvl w:val="6"/>
        <w:numId w:val="6"/>
      </w:numPr>
      <w:spacing w:before="240" w:after="60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6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6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10"/>
        <w:tab w:val="right" w:leader="dot" w:pos="9000"/>
      </w:tabs>
      <w:spacing w:before="0"/>
      <w:ind w:left="810" w:hanging="590"/>
    </w:pPr>
    <w:rPr>
      <w:smallCaps/>
      <w:noProof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170"/>
        <w:tab w:val="right" w:leader="dot" w:pos="8990"/>
      </w:tabs>
      <w:spacing w:before="0"/>
      <w:ind w:left="1170" w:hanging="730"/>
    </w:pPr>
    <w:rPr>
      <w:i/>
      <w:noProof/>
      <w:sz w:val="20"/>
    </w:rPr>
  </w:style>
  <w:style w:type="paragraph" w:styleId="TOC4">
    <w:name w:val="toc 4"/>
    <w:basedOn w:val="Normal"/>
    <w:next w:val="Normal"/>
    <w:autoRedefine/>
    <w:uiPriority w:val="39"/>
    <w:pPr>
      <w:spacing w:before="0"/>
      <w:ind w:left="66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8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1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32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54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760"/>
    </w:pPr>
    <w:rPr>
      <w:sz w:val="18"/>
    </w:rPr>
  </w:style>
  <w:style w:type="paragraph" w:customStyle="1" w:styleId="Bullet2">
    <w:name w:val="Bullet 2"/>
    <w:basedOn w:val="Normal"/>
    <w:pPr>
      <w:spacing w:after="0"/>
      <w:ind w:left="108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before="100"/>
    </w:pPr>
  </w:style>
  <w:style w:type="paragraph" w:customStyle="1" w:styleId="Bullet10">
    <w:name w:val="Bullet1"/>
    <w:basedOn w:val="Bullet2"/>
    <w:pPr>
      <w:numPr>
        <w:numId w:val="2"/>
      </w:numPr>
      <w:tabs>
        <w:tab w:val="clear" w:pos="360"/>
      </w:tabs>
      <w:ind w:left="7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before="100"/>
    </w:pPr>
  </w:style>
  <w:style w:type="paragraph" w:styleId="FootnoteText">
    <w:name w:val="footnote text"/>
    <w:basedOn w:val="Normal"/>
    <w:semiHidden/>
    <w:pPr>
      <w:spacing w:before="100"/>
    </w:pPr>
  </w:style>
  <w:style w:type="paragraph" w:customStyle="1" w:styleId="Rationale">
    <w:name w:val="Rationale"/>
    <w:basedOn w:val="Normal"/>
    <w:next w:val="Normal"/>
    <w:pPr>
      <w:ind w:left="360"/>
    </w:pPr>
  </w:style>
  <w:style w:type="paragraph" w:customStyle="1" w:styleId="Code">
    <w:name w:val="Code"/>
    <w:basedOn w:val="Normal"/>
    <w:pPr>
      <w:ind w:left="720"/>
    </w:pPr>
    <w:rPr>
      <w:rFonts w:ascii="Courier New" w:hAnsi="Courier New"/>
    </w:rPr>
  </w:style>
  <w:style w:type="paragraph" w:customStyle="1" w:styleId="Bullet1">
    <w:name w:val="Bullet 1"/>
    <w:basedOn w:val="Normal"/>
    <w:pPr>
      <w:numPr>
        <w:numId w:val="3"/>
      </w:numPr>
      <w:tabs>
        <w:tab w:val="clear" w:pos="360"/>
      </w:tabs>
      <w:spacing w:after="0"/>
      <w:ind w:left="720"/>
    </w:pPr>
  </w:style>
  <w:style w:type="character" w:styleId="PageNumber">
    <w:name w:val="page number"/>
    <w:basedOn w:val="DefaultParagraphFont"/>
    <w:semiHidden/>
  </w:style>
  <w:style w:type="paragraph" w:customStyle="1" w:styleId="Bullet3">
    <w:name w:val="Bullet 3"/>
    <w:basedOn w:val="Bullet2"/>
    <w:pPr>
      <w:ind w:left="1440"/>
    </w:pPr>
  </w:style>
  <w:style w:type="paragraph" w:styleId="ListBullet2">
    <w:name w:val="List Bullet 2"/>
    <w:basedOn w:val="Normal"/>
    <w:autoRedefine/>
    <w:semiHidden/>
    <w:pPr>
      <w:numPr>
        <w:numId w:val="4"/>
      </w:numPr>
      <w:spacing w:before="100"/>
    </w:pPr>
  </w:style>
  <w:style w:type="paragraph" w:customStyle="1" w:styleId="bullet11">
    <w:name w:val="bullet:1"/>
    <w:pPr>
      <w:widowControl w:val="0"/>
      <w:numPr>
        <w:numId w:val="5"/>
      </w:numPr>
      <w:tabs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</w:tabs>
      <w:spacing w:before="80"/>
    </w:pPr>
    <w:rPr>
      <w:sz w:val="22"/>
      <w:lang w:val="en-US" w:eastAsia="en-US"/>
    </w:rPr>
  </w:style>
  <w:style w:type="paragraph" w:customStyle="1" w:styleId="bullet20">
    <w:name w:val="bullet:2"/>
    <w:pPr>
      <w:tabs>
        <w:tab w:val="left" w:pos="1080"/>
        <w:tab w:val="left" w:pos="2880"/>
      </w:tabs>
      <w:ind w:left="1080" w:hanging="360"/>
    </w:pPr>
    <w:rPr>
      <w:noProof/>
      <w:sz w:val="22"/>
      <w:lang w:val="en-US" w:eastAsia="en-US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Entry">
    <w:name w:val="Entry"/>
    <w:basedOn w:val="Normal"/>
    <w:pPr>
      <w:spacing w:before="140"/>
      <w:ind w:left="360" w:hanging="360"/>
    </w:pPr>
    <w:rPr>
      <w:snapToGrid w:val="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Title">
    <w:name w:val="Title"/>
    <w:basedOn w:val="Normal"/>
    <w:next w:val="Normal"/>
    <w:qFormat/>
    <w:pPr>
      <w:widowControl w:val="0"/>
      <w:spacing w:before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0" w:after="120" w:line="240" w:lineRule="atLeast"/>
    </w:pPr>
    <w:rPr>
      <w:sz w:val="20"/>
    </w:rPr>
  </w:style>
  <w:style w:type="paragraph" w:styleId="Caption">
    <w:name w:val="caption"/>
    <w:basedOn w:val="Normal"/>
    <w:next w:val="Normal"/>
    <w:qFormat/>
    <w:pPr>
      <w:spacing w:before="0" w:after="120"/>
      <w:jc w:val="center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ListNumber">
    <w:name w:val="List Number"/>
    <w:basedOn w:val="Normal"/>
    <w:semiHidden/>
    <w:pPr>
      <w:numPr>
        <w:numId w:val="9"/>
      </w:numPr>
    </w:pPr>
  </w:style>
  <w:style w:type="paragraph" w:styleId="BodyText">
    <w:name w:val="Body Text"/>
    <w:basedOn w:val="Normal"/>
    <w:semiHidden/>
    <w:pPr>
      <w:jc w:val="left"/>
    </w:pPr>
  </w:style>
  <w:style w:type="paragraph" w:styleId="ListNumber3">
    <w:name w:val="List Number 3"/>
    <w:basedOn w:val="Normal"/>
    <w:semiHidden/>
    <w:pPr>
      <w:numPr>
        <w:numId w:val="7"/>
      </w:numPr>
    </w:pPr>
  </w:style>
  <w:style w:type="paragraph" w:styleId="ListNumber2">
    <w:name w:val="List Number 2"/>
    <w:basedOn w:val="Normal"/>
    <w:semiHidden/>
    <w:pPr>
      <w:numPr>
        <w:numId w:val="8"/>
      </w:numPr>
    </w:pPr>
  </w:style>
  <w:style w:type="character" w:customStyle="1" w:styleId="HeaderChar">
    <w:name w:val="Header Char"/>
    <w:link w:val="Header"/>
    <w:uiPriority w:val="99"/>
    <w:rsid w:val="006A171F"/>
    <w:rPr>
      <w:sz w:val="22"/>
      <w:lang w:val="en-US" w:eastAsia="en-US"/>
    </w:rPr>
  </w:style>
  <w:style w:type="paragraph" w:customStyle="1" w:styleId="Bullet4">
    <w:name w:val="Bullet 4"/>
    <w:basedOn w:val="Bullet3"/>
    <w:pPr>
      <w:ind w:left="1800"/>
    </w:pPr>
  </w:style>
  <w:style w:type="paragraph" w:styleId="ListParagraph">
    <w:name w:val="List Paragraph"/>
    <w:basedOn w:val="Normal"/>
    <w:uiPriority w:val="34"/>
    <w:qFormat/>
    <w:rsid w:val="006B7F13"/>
    <w:pPr>
      <w:ind w:left="720"/>
      <w:contextualSpacing/>
    </w:pPr>
  </w:style>
  <w:style w:type="table" w:styleId="TableGrid">
    <w:name w:val="Table Grid"/>
    <w:basedOn w:val="TableNormal"/>
    <w:uiPriority w:val="39"/>
    <w:rsid w:val="00717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E0A5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oterChar">
    <w:name w:val="Footer Char"/>
    <w:basedOn w:val="DefaultParagraphFont"/>
    <w:link w:val="Footer"/>
    <w:uiPriority w:val="99"/>
    <w:rsid w:val="008F26E3"/>
    <w:rPr>
      <w:sz w:val="22"/>
      <w:lang w:val="en-US" w:eastAsia="en-US"/>
    </w:rPr>
  </w:style>
  <w:style w:type="paragraph" w:styleId="NoSpacing">
    <w:name w:val="No Spacing"/>
    <w:link w:val="NoSpacingChar"/>
    <w:uiPriority w:val="1"/>
    <w:qFormat/>
    <w:rsid w:val="00FA1E66"/>
    <w:rPr>
      <w:rFonts w:ascii="Calibri" w:eastAsiaTheme="minorEastAsia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FA1E66"/>
    <w:rPr>
      <w:rFonts w:ascii="Calibri" w:eastAsiaTheme="minorEastAsia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Jay_PC\Downloads\DatabaseDesignDocum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Vis</b:Tag>
    <b:SourceType>InternetSite</b:SourceType>
    <b:Guid>{CA9E05F3-9DDA-4B35-9536-E026592C1831}</b:Guid>
    <b:Title>Visual BSD</b:Title>
    <b:URL>http://visualxsd.com/</b:URL>
    <b:RefOrder>2</b:RefOrder>
  </b:Source>
  <b:Source>
    <b:Tag>Ama</b:Tag>
    <b:SourceType>InternetSite</b:SourceType>
    <b:Guid>{91243F20-6899-43E2-AEFC-36FE7E79FCFE}</b:Guid>
    <b:Title>Amazone DynamoDB</b:Title>
    <b:ProductionCompany>Amazone</b:ProductionCompany>
    <b:URL>https://aws.amazon.com/dynamodb/</b:URL>
    <b:RefOrder>1</b:RefOrder>
  </b:Source>
</b:Sources>
</file>

<file path=customXml/itemProps1.xml><?xml version="1.0" encoding="utf-8"?>
<ds:datastoreItem xmlns:ds="http://schemas.openxmlformats.org/officeDocument/2006/customXml" ds:itemID="{9C6F51A2-C8D0-4C20-A82B-C2012D4A0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DatabaseDesignDocumentTemplate.dot</Template>
  <TotalTime>616</TotalTime>
  <Pages>11</Pages>
  <Words>1025</Words>
  <Characters>5425</Characters>
  <Application>Microsoft Office Word</Application>
  <DocSecurity>0</DocSecurity>
  <Lines>339</Lines>
  <Paragraphs>214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Design Document Template</vt:lpstr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Design Document Template</dc:title>
  <dc:subject/>
  <dc:creator>AbhiJay_PC</dc:creator>
  <cp:keywords/>
  <cp:lastModifiedBy>Abhi Jay Krishnan</cp:lastModifiedBy>
  <cp:revision>25</cp:revision>
  <cp:lastPrinted>2017-08-17T16:15:00Z</cp:lastPrinted>
  <dcterms:created xsi:type="dcterms:W3CDTF">2017-08-15T06:59:00Z</dcterms:created>
  <dcterms:modified xsi:type="dcterms:W3CDTF">2017-08-17T16:15:00Z</dcterms:modified>
</cp:coreProperties>
</file>