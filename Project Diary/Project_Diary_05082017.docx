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199C27F3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Saturday, August</w:t>
            </w:r>
            <w:r w:rsidR="00B457D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05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3F28C573" w:rsidR="00373647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4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09252E48" w:rsidR="00A86EE5" w:rsidRPr="00217F7A" w:rsidRDefault="00DB04B1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Durrah Afshan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1785D427" w:rsidR="00A86EE5" w:rsidRPr="00217F7A" w:rsidRDefault="00DB04B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Make changes in SRS and Database document.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6EE513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243A7F45" w14:textId="0A62E5D7" w:rsidR="004E0034" w:rsidRDefault="00DB04B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</w:t>
            </w:r>
            <w:r w:rsidR="00B505BF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iscussed </w:t>
            </w:r>
            <w:r w:rsidR="0003747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the different </w:t>
            </w:r>
            <w:r w:rsidR="00B505BF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features </w:t>
            </w:r>
            <w:r w:rsidR="0003747D">
              <w:rPr>
                <w:rFonts w:ascii="Arial" w:hAnsi="Arial"/>
                <w:color w:val="000000" w:themeColor="text1"/>
                <w:sz w:val="18"/>
                <w:szCs w:val="18"/>
              </w:rPr>
              <w:t>to include in use case diagrams, Sequence diagrams and activity diagrams:</w:t>
            </w:r>
          </w:p>
          <w:p w14:paraId="0F18170A" w14:textId="14F13DE9" w:rsidR="0003747D" w:rsidRDefault="0003747D" w:rsidP="0003747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Sign up</w:t>
            </w:r>
          </w:p>
          <w:p w14:paraId="05E0C0D5" w14:textId="55331C90" w:rsidR="0003747D" w:rsidRPr="0003747D" w:rsidRDefault="0003747D" w:rsidP="0003747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login</w:t>
            </w:r>
          </w:p>
          <w:p w14:paraId="3BE718D6" w14:textId="6D8251C2" w:rsidR="00B505BF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MAC address verification</w:t>
            </w:r>
          </w:p>
          <w:p w14:paraId="3B875E69" w14:textId="34E15EEF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Password recovery (either through Identity pool or OpenID based)</w:t>
            </w:r>
          </w:p>
          <w:p w14:paraId="53CB1B6C" w14:textId="2036B732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recovery</w:t>
            </w:r>
          </w:p>
          <w:p w14:paraId="6E1ECBBC" w14:textId="46F99A44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documents</w:t>
            </w:r>
          </w:p>
          <w:p w14:paraId="709FF6EB" w14:textId="3A46C461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Viewing of PDF documents</w:t>
            </w:r>
          </w:p>
          <w:p w14:paraId="47E88C4A" w14:textId="75E24A57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Backing up of data</w:t>
            </w:r>
          </w:p>
          <w:p w14:paraId="054AF434" w14:textId="2CAC706D" w:rsidR="0003747D" w:rsidRDefault="0003747D" w:rsidP="00714227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Deleting document</w:t>
            </w:r>
          </w:p>
          <w:p w14:paraId="00D69EA8" w14:textId="573ACAF3" w:rsidR="0003747D" w:rsidRDefault="0003747D" w:rsidP="0003747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File recovery</w:t>
            </w:r>
          </w:p>
          <w:p w14:paraId="33770743" w14:textId="79632352" w:rsidR="0008170D" w:rsidRPr="0008170D" w:rsidRDefault="0003747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Deleting account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6B4EF4B4" w14:textId="77777777" w:rsidR="0008170D" w:rsidRDefault="0008170D" w:rsidP="0008170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Discussed detailed database design:</w:t>
            </w:r>
          </w:p>
          <w:p w14:paraId="2A41999C" w14:textId="42784BEC" w:rsidR="00E311A1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DynamoDB design (NoSQL database)</w:t>
            </w:r>
          </w:p>
          <w:p w14:paraId="1AB0BF69" w14:textId="77777777" w:rsid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Object diagram</w:t>
            </w:r>
          </w:p>
          <w:p w14:paraId="3BA5E0F8" w14:textId="77777777" w:rsid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dictionary for different elements</w:t>
            </w:r>
          </w:p>
          <w:p w14:paraId="0809D334" w14:textId="77777777" w:rsid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Conceptual diagram</w:t>
            </w:r>
          </w:p>
          <w:p w14:paraId="2F47A5D7" w14:textId="336522EF" w:rsidR="0008170D" w:rsidRPr="0008170D" w:rsidRDefault="0008170D" w:rsidP="0008170D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XML Schema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37206F1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058250" w14:textId="77777777" w:rsidR="007E53AF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Software Requirement Specification</w:t>
            </w:r>
          </w:p>
          <w:p w14:paraId="0D26BEC7" w14:textId="205BA41E" w:rsid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Use case Diagrams</w:t>
            </w:r>
          </w:p>
          <w:p w14:paraId="3698D831" w14:textId="76B3E0BF" w:rsid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Sequence Diagrams</w:t>
            </w:r>
          </w:p>
          <w:p w14:paraId="44E1C7EA" w14:textId="77777777" w:rsid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Activity Diagrams</w:t>
            </w:r>
          </w:p>
          <w:p w14:paraId="1E9240A4" w14:textId="2E0129B0" w:rsidR="008A22BA" w:rsidRPr="008A22BA" w:rsidRDefault="008A22BA" w:rsidP="008A22BA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Non-Functional Requirements</w:t>
            </w:r>
          </w:p>
        </w:tc>
        <w:tc>
          <w:tcPr>
            <w:tcW w:w="2590" w:type="dxa"/>
            <w:gridSpan w:val="2"/>
            <w:vAlign w:val="bottom"/>
          </w:tcPr>
          <w:p w14:paraId="16ECF488" w14:textId="77A55A11" w:rsidR="007E53AF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</w:t>
            </w:r>
          </w:p>
          <w:p w14:paraId="3057229A" w14:textId="6B27513E" w:rsidR="0008170D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Rivaldo</w:t>
            </w:r>
          </w:p>
          <w:p w14:paraId="3363231A" w14:textId="77777777" w:rsidR="0008170D" w:rsidRDefault="0008170D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Durrah</w:t>
            </w:r>
          </w:p>
          <w:p w14:paraId="6BC6A207" w14:textId="4878D768" w:rsidR="0008170D" w:rsidRPr="00217F7A" w:rsidRDefault="00BE62A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</w:t>
            </w:r>
            <w:bookmarkStart w:id="0" w:name="_GoBack"/>
            <w:bookmarkEnd w:id="0"/>
          </w:p>
        </w:tc>
        <w:tc>
          <w:tcPr>
            <w:tcW w:w="2502" w:type="dxa"/>
            <w:gridSpan w:val="2"/>
            <w:vAlign w:val="bottom"/>
          </w:tcPr>
          <w:p w14:paraId="3E42C733" w14:textId="6A7BC868" w:rsidR="007E53AF" w:rsidRPr="00217F7A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Aug 2017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47A9D1B8" w:rsidR="007E53AF" w:rsidRPr="00217F7A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Base Design Document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76420C6C" w:rsidR="007E53AF" w:rsidRPr="00217F7A" w:rsidRDefault="00BE62A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6CC46FDF" w:rsidR="007E53AF" w:rsidRPr="00217F7A" w:rsidRDefault="008A22B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11</w:t>
            </w:r>
            <w:r w:rsidRPr="008A22BA">
              <w:rPr>
                <w:rFonts w:ascii="Arial" w:hAnsi="Arial"/>
                <w:color w:val="000000" w:themeColor="text1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Aug 2017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0E38C" w14:textId="77777777" w:rsidR="00D92B2B" w:rsidRDefault="00D92B2B" w:rsidP="007240E0">
      <w:r>
        <w:separator/>
      </w:r>
    </w:p>
  </w:endnote>
  <w:endnote w:type="continuationSeparator" w:id="0">
    <w:p w14:paraId="4F3EA16F" w14:textId="77777777" w:rsidR="00D92B2B" w:rsidRDefault="00D92B2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4CE21" w14:textId="77777777" w:rsidR="00D92B2B" w:rsidRDefault="00D92B2B" w:rsidP="007240E0">
      <w:r>
        <w:separator/>
      </w:r>
    </w:p>
  </w:footnote>
  <w:footnote w:type="continuationSeparator" w:id="0">
    <w:p w14:paraId="4512EA3F" w14:textId="77777777" w:rsidR="00D92B2B" w:rsidRDefault="00D92B2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3747D"/>
    <w:rsid w:val="0008170D"/>
    <w:rsid w:val="000B41E0"/>
    <w:rsid w:val="000C55A2"/>
    <w:rsid w:val="000D677B"/>
    <w:rsid w:val="00133CCD"/>
    <w:rsid w:val="00154F3D"/>
    <w:rsid w:val="00162AF3"/>
    <w:rsid w:val="001C7D14"/>
    <w:rsid w:val="00207FC1"/>
    <w:rsid w:val="00217F7A"/>
    <w:rsid w:val="00261649"/>
    <w:rsid w:val="00280008"/>
    <w:rsid w:val="00291EC8"/>
    <w:rsid w:val="002C5C83"/>
    <w:rsid w:val="002F6567"/>
    <w:rsid w:val="003003C9"/>
    <w:rsid w:val="00311912"/>
    <w:rsid w:val="0032381D"/>
    <w:rsid w:val="00345427"/>
    <w:rsid w:val="0036319B"/>
    <w:rsid w:val="00373647"/>
    <w:rsid w:val="003D029E"/>
    <w:rsid w:val="003E6206"/>
    <w:rsid w:val="00411875"/>
    <w:rsid w:val="00471C74"/>
    <w:rsid w:val="0049285C"/>
    <w:rsid w:val="004937B7"/>
    <w:rsid w:val="004966B3"/>
    <w:rsid w:val="004C37B7"/>
    <w:rsid w:val="004E0034"/>
    <w:rsid w:val="004F56FD"/>
    <w:rsid w:val="005532CA"/>
    <w:rsid w:val="0056233A"/>
    <w:rsid w:val="0059104B"/>
    <w:rsid w:val="005C13E0"/>
    <w:rsid w:val="005C27C7"/>
    <w:rsid w:val="005C7B6E"/>
    <w:rsid w:val="005F3074"/>
    <w:rsid w:val="00600E2D"/>
    <w:rsid w:val="00615598"/>
    <w:rsid w:val="00622226"/>
    <w:rsid w:val="006317B6"/>
    <w:rsid w:val="00641E4B"/>
    <w:rsid w:val="00652163"/>
    <w:rsid w:val="006801F3"/>
    <w:rsid w:val="006D6A7F"/>
    <w:rsid w:val="006D7F90"/>
    <w:rsid w:val="006E4752"/>
    <w:rsid w:val="00714227"/>
    <w:rsid w:val="007240E0"/>
    <w:rsid w:val="007849CA"/>
    <w:rsid w:val="007A57F6"/>
    <w:rsid w:val="007B6AE8"/>
    <w:rsid w:val="007E53AF"/>
    <w:rsid w:val="00816192"/>
    <w:rsid w:val="00824D98"/>
    <w:rsid w:val="0086483E"/>
    <w:rsid w:val="0086670A"/>
    <w:rsid w:val="0089000B"/>
    <w:rsid w:val="00891D92"/>
    <w:rsid w:val="008A1BE6"/>
    <w:rsid w:val="008A22BA"/>
    <w:rsid w:val="008A5CF8"/>
    <w:rsid w:val="0091306E"/>
    <w:rsid w:val="00964D18"/>
    <w:rsid w:val="0097759D"/>
    <w:rsid w:val="00984141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457DC"/>
    <w:rsid w:val="00B505BF"/>
    <w:rsid w:val="00B73EA3"/>
    <w:rsid w:val="00BB0608"/>
    <w:rsid w:val="00BE62A1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34437"/>
    <w:rsid w:val="00D41D9A"/>
    <w:rsid w:val="00D65DD6"/>
    <w:rsid w:val="00D724A6"/>
    <w:rsid w:val="00D92B2B"/>
    <w:rsid w:val="00DB04B1"/>
    <w:rsid w:val="00E311A1"/>
    <w:rsid w:val="00E6107E"/>
    <w:rsid w:val="00E84F23"/>
    <w:rsid w:val="00E9007B"/>
    <w:rsid w:val="00E91B2E"/>
    <w:rsid w:val="00EE4DFF"/>
    <w:rsid w:val="00EE639C"/>
    <w:rsid w:val="00F01AB7"/>
    <w:rsid w:val="00F75246"/>
    <w:rsid w:val="00FD077B"/>
    <w:rsid w:val="00FD3D5C"/>
    <w:rsid w:val="00FD3D9B"/>
    <w:rsid w:val="00FF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B4CCCE7-69E0-42D0-8021-8F0DAFE74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36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Jamila</cp:lastModifiedBy>
  <cp:revision>4</cp:revision>
  <dcterms:created xsi:type="dcterms:W3CDTF">2017-09-12T12:17:00Z</dcterms:created>
  <dcterms:modified xsi:type="dcterms:W3CDTF">2017-09-12T14:41:00Z</dcterms:modified>
</cp:coreProperties>
</file>