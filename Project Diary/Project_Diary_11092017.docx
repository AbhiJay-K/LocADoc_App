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4F66659" w:rsidR="005F3074" w:rsidRPr="00217F7A" w:rsidRDefault="0088355A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</w:t>
            </w:r>
            <w:r w:rsidR="008C59B4">
              <w:rPr>
                <w:rFonts w:ascii="Arial" w:hAnsi="Arial"/>
                <w:color w:val="000000"/>
                <w:sz w:val="18"/>
                <w:szCs w:val="18"/>
              </w:rPr>
              <w:t>, September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8C59B4">
              <w:rPr>
                <w:rFonts w:ascii="Arial" w:hAnsi="Arial"/>
                <w:color w:val="000000"/>
                <w:sz w:val="18"/>
                <w:szCs w:val="18"/>
              </w:rPr>
              <w:t>11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184E4DB0" w:rsidR="00373647" w:rsidRPr="00217F7A" w:rsidRDefault="0088355A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6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23B974E4" w:rsidR="00A86EE5" w:rsidRPr="00217F7A" w:rsidRDefault="0088355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Design app and website.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01393DF2" w:rsidR="00A86EE5" w:rsidRPr="00217F7A" w:rsidRDefault="006D73D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bookmarkStart w:id="0" w:name="_GoBack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  <w:bookmarkEnd w:id="0"/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40B1A583" w:rsidR="007E53AF" w:rsidRPr="00217F7A" w:rsidRDefault="00092783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30B45679" w14:textId="77777777" w:rsidR="008A22BA" w:rsidRDefault="00092783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Searched for website layouts.</w:t>
            </w:r>
          </w:p>
          <w:p w14:paraId="21E657B3" w14:textId="77777777" w:rsidR="00092783" w:rsidRDefault="00092783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Got a domain name</w:t>
            </w:r>
          </w:p>
          <w:p w14:paraId="1E9240A4" w14:textId="12110C7F" w:rsidR="00092783" w:rsidRPr="007B2B0B" w:rsidRDefault="00092783" w:rsidP="007B2B0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Started designing Website and app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599D55B3" w:rsidR="0008170D" w:rsidRPr="00217F7A" w:rsidRDefault="007B2B0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3D2C2914" w:rsidR="007E53AF" w:rsidRPr="00217F7A" w:rsidRDefault="00092783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20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B34B68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Sept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35055F8B" w:rsidR="007E53AF" w:rsidRPr="00217F7A" w:rsidRDefault="00092783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7E53AF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51569" w14:textId="77777777" w:rsidR="00D27A12" w:rsidRDefault="00D27A12" w:rsidP="007240E0">
      <w:r>
        <w:separator/>
      </w:r>
    </w:p>
  </w:endnote>
  <w:endnote w:type="continuationSeparator" w:id="0">
    <w:p w14:paraId="12C58227" w14:textId="77777777" w:rsidR="00D27A12" w:rsidRDefault="00D27A12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5C7EE" w14:textId="77777777" w:rsidR="00D27A12" w:rsidRDefault="00D27A12" w:rsidP="007240E0">
      <w:r>
        <w:separator/>
      </w:r>
    </w:p>
  </w:footnote>
  <w:footnote w:type="continuationSeparator" w:id="0">
    <w:p w14:paraId="0F1576DA" w14:textId="77777777" w:rsidR="00D27A12" w:rsidRDefault="00D27A12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12"/>
  </w:num>
  <w:num w:numId="15">
    <w:abstractNumId w:val="1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92783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51A70"/>
    <w:rsid w:val="00261649"/>
    <w:rsid w:val="00280008"/>
    <w:rsid w:val="00291EC8"/>
    <w:rsid w:val="002C5C83"/>
    <w:rsid w:val="002F6567"/>
    <w:rsid w:val="003003C9"/>
    <w:rsid w:val="003108BC"/>
    <w:rsid w:val="00311912"/>
    <w:rsid w:val="0032381D"/>
    <w:rsid w:val="00345427"/>
    <w:rsid w:val="0036319B"/>
    <w:rsid w:val="00373647"/>
    <w:rsid w:val="003D029E"/>
    <w:rsid w:val="003E6206"/>
    <w:rsid w:val="00411875"/>
    <w:rsid w:val="004267C6"/>
    <w:rsid w:val="00471C74"/>
    <w:rsid w:val="0049285C"/>
    <w:rsid w:val="004937B7"/>
    <w:rsid w:val="004966B3"/>
    <w:rsid w:val="004C0713"/>
    <w:rsid w:val="004C37B7"/>
    <w:rsid w:val="004E0034"/>
    <w:rsid w:val="004F56FD"/>
    <w:rsid w:val="005532CA"/>
    <w:rsid w:val="0056233A"/>
    <w:rsid w:val="0059104B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D6A7F"/>
    <w:rsid w:val="006D73D4"/>
    <w:rsid w:val="006D7F90"/>
    <w:rsid w:val="006E4752"/>
    <w:rsid w:val="00714227"/>
    <w:rsid w:val="007240E0"/>
    <w:rsid w:val="007849CA"/>
    <w:rsid w:val="007A57F6"/>
    <w:rsid w:val="007B2B0B"/>
    <w:rsid w:val="007B6AE8"/>
    <w:rsid w:val="007E2C87"/>
    <w:rsid w:val="007E53AF"/>
    <w:rsid w:val="00816192"/>
    <w:rsid w:val="00824D98"/>
    <w:rsid w:val="008345F6"/>
    <w:rsid w:val="0086483E"/>
    <w:rsid w:val="0086670A"/>
    <w:rsid w:val="0088355A"/>
    <w:rsid w:val="0089000B"/>
    <w:rsid w:val="00891D92"/>
    <w:rsid w:val="008A1BE6"/>
    <w:rsid w:val="008A22BA"/>
    <w:rsid w:val="008A5951"/>
    <w:rsid w:val="008A5CF8"/>
    <w:rsid w:val="008C59B4"/>
    <w:rsid w:val="0091306E"/>
    <w:rsid w:val="00964D18"/>
    <w:rsid w:val="0097759D"/>
    <w:rsid w:val="00984141"/>
    <w:rsid w:val="009A4164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27A12"/>
    <w:rsid w:val="00D41D9A"/>
    <w:rsid w:val="00D65DD6"/>
    <w:rsid w:val="00D724A6"/>
    <w:rsid w:val="00DB04B1"/>
    <w:rsid w:val="00E311A1"/>
    <w:rsid w:val="00E6107E"/>
    <w:rsid w:val="00E75CDD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4A4508-2285-4860-9E89-2547262B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16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dcterms:created xsi:type="dcterms:W3CDTF">2017-09-12T15:25:00Z</dcterms:created>
  <dcterms:modified xsi:type="dcterms:W3CDTF">2017-09-18T09:09:00Z</dcterms:modified>
</cp:coreProperties>
</file>