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003C9" w:rsidRPr="00217F7A" w14:paraId="2A6C0304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3A7E32C5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166E8EE1" w14:textId="5CDD6865" w:rsidR="005F3074" w:rsidRPr="00217F7A" w:rsidRDefault="00DB04B1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Saturday, August</w:t>
            </w:r>
            <w:r w:rsidR="00B457DC">
              <w:rPr>
                <w:rFonts w:ascii="Arial" w:hAnsi="Arial"/>
                <w:color w:val="000000"/>
                <w:sz w:val="18"/>
                <w:szCs w:val="18"/>
              </w:rPr>
              <w:t xml:space="preserve"> </w:t>
            </w:r>
            <w:r w:rsidR="003108BC">
              <w:rPr>
                <w:rFonts w:ascii="Arial" w:hAnsi="Arial"/>
                <w:color w:val="000000"/>
                <w:sz w:val="18"/>
                <w:szCs w:val="18"/>
              </w:rPr>
              <w:t>19</w:t>
            </w:r>
            <w:r w:rsidR="00A756A5">
              <w:rPr>
                <w:rFonts w:ascii="Arial" w:hAnsi="Arial"/>
                <w:color w:val="000000"/>
                <w:sz w:val="18"/>
                <w:szCs w:val="18"/>
              </w:rPr>
              <w:t>, 2017</w:t>
            </w:r>
          </w:p>
        </w:tc>
      </w:tr>
      <w:tr w:rsidR="003003C9" w:rsidRPr="00217F7A" w14:paraId="6EB8BE8A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0CBC698D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32A096F" w14:textId="75928B69" w:rsidR="005F3074" w:rsidRPr="00217F7A" w:rsidRDefault="00DB04B1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noProof/>
                <w:color w:val="000000"/>
                <w:sz w:val="18"/>
                <w:szCs w:val="18"/>
              </w:rPr>
              <w:t>11:00 am</w:t>
            </w:r>
          </w:p>
        </w:tc>
      </w:tr>
      <w:tr w:rsidR="003003C9" w:rsidRPr="00217F7A" w14:paraId="10E3BA33" w14:textId="77777777" w:rsidTr="00A21F31">
        <w:trPr>
          <w:trHeight w:hRule="exact" w:val="386"/>
        </w:trPr>
        <w:tc>
          <w:tcPr>
            <w:tcW w:w="1713" w:type="dxa"/>
            <w:shd w:val="clear" w:color="auto" w:fill="auto"/>
            <w:vAlign w:val="center"/>
          </w:tcPr>
          <w:p w14:paraId="40729E75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835BEC1" w14:textId="263CDF8D" w:rsidR="005F3074" w:rsidRPr="00217F7A" w:rsidRDefault="00A756A5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SIM HQ BLK A</w:t>
            </w:r>
          </w:p>
        </w:tc>
      </w:tr>
    </w:tbl>
    <w:p w14:paraId="0B6ADFF7" w14:textId="48ECF502" w:rsidR="00A827E8" w:rsidRPr="00217F7A" w:rsidRDefault="003D029E" w:rsidP="004E0034">
      <w:pPr>
        <w:spacing w:line="360" w:lineRule="auto"/>
        <w:rPr>
          <w:rFonts w:ascii="Arial" w:hAnsi="Arial"/>
          <w:b/>
          <w:color w:val="4472C4"/>
          <w:sz w:val="28"/>
          <w:szCs w:val="28"/>
        </w:rPr>
      </w:pPr>
      <w:r w:rsidRPr="00217F7A">
        <w:rPr>
          <w:rFonts w:ascii="Arial" w:hAnsi="Arial"/>
          <w:b/>
          <w:color w:val="4472C4"/>
          <w:sz w:val="28"/>
          <w:szCs w:val="28"/>
        </w:rPr>
        <w:t xml:space="preserve"> </w:t>
      </w:r>
      <w:r w:rsidR="006801F3" w:rsidRPr="00217F7A">
        <w:rPr>
          <w:rFonts w:ascii="Arial" w:hAnsi="Arial"/>
          <w:b/>
          <w:color w:val="4472C4"/>
          <w:sz w:val="28"/>
          <w:szCs w:val="28"/>
        </w:rPr>
        <w:t xml:space="preserve">PROJECT </w:t>
      </w:r>
      <w:r w:rsidR="006D6A7F" w:rsidRPr="00217F7A">
        <w:rPr>
          <w:rFonts w:ascii="Arial" w:hAnsi="Arial"/>
          <w:b/>
          <w:color w:val="4472C4"/>
          <w:sz w:val="28"/>
          <w:szCs w:val="28"/>
        </w:rPr>
        <w:t xml:space="preserve">MEETING </w:t>
      </w:r>
      <w:r w:rsidRPr="00217F7A">
        <w:rPr>
          <w:rFonts w:ascii="Arial" w:hAnsi="Arial"/>
          <w:b/>
          <w:color w:val="4472C4"/>
          <w:sz w:val="28"/>
          <w:szCs w:val="28"/>
        </w:rPr>
        <w:t>MINUTES</w:t>
      </w:r>
    </w:p>
    <w:p w14:paraId="1E1ECB5E" w14:textId="77777777" w:rsidR="005F3074" w:rsidRPr="00217F7A" w:rsidRDefault="005F3074" w:rsidP="005F3074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1E6C9750" w14:textId="77777777" w:rsidR="005F3074" w:rsidRPr="00217F7A" w:rsidRDefault="005F3074" w:rsidP="003D029E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70"/>
        <w:gridCol w:w="7820"/>
      </w:tblGrid>
      <w:tr w:rsidR="00154F3D" w:rsidRPr="00217F7A" w14:paraId="5B564E77" w14:textId="77777777" w:rsidTr="00217F7A">
        <w:trPr>
          <w:trHeight w:hRule="exact" w:val="369"/>
        </w:trPr>
        <w:tc>
          <w:tcPr>
            <w:tcW w:w="2970" w:type="dxa"/>
            <w:shd w:val="clear" w:color="auto" w:fill="auto"/>
            <w:vAlign w:val="center"/>
          </w:tcPr>
          <w:p w14:paraId="46F59A73" w14:textId="77777777" w:rsidR="00373647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MEETING / PROJECT NAME</w:t>
            </w:r>
            <w:r w:rsidR="00373647"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57330511" w14:textId="5E9D0A6D" w:rsidR="00373647" w:rsidRPr="00217F7A" w:rsidRDefault="00B34B68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Meeting 5</w:t>
            </w:r>
          </w:p>
        </w:tc>
      </w:tr>
      <w:tr w:rsidR="00154F3D" w:rsidRPr="00217F7A" w14:paraId="0A717E26" w14:textId="77777777" w:rsidTr="00217F7A">
        <w:trPr>
          <w:trHeight w:hRule="exact" w:val="331"/>
        </w:trPr>
        <w:tc>
          <w:tcPr>
            <w:tcW w:w="2970" w:type="dxa"/>
            <w:shd w:val="clear" w:color="auto" w:fill="auto"/>
            <w:vAlign w:val="center"/>
          </w:tcPr>
          <w:p w14:paraId="190D1DA6" w14:textId="77777777" w:rsidR="00A86EE5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MINUTES PREPARED BY: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27372ACB" w14:textId="09252E48" w:rsidR="00A86EE5" w:rsidRPr="00217F7A" w:rsidRDefault="00DB04B1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Durrah Afshan</w:t>
            </w:r>
          </w:p>
        </w:tc>
      </w:tr>
    </w:tbl>
    <w:tbl>
      <w:tblPr>
        <w:tblStyle w:val="TableGrid"/>
        <w:tblW w:w="10795" w:type="dxa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325"/>
        <w:gridCol w:w="1236"/>
        <w:gridCol w:w="1527"/>
        <w:gridCol w:w="794"/>
        <w:gridCol w:w="821"/>
        <w:gridCol w:w="923"/>
        <w:gridCol w:w="1667"/>
        <w:gridCol w:w="25"/>
        <w:gridCol w:w="2477"/>
      </w:tblGrid>
      <w:tr w:rsidR="00A86EE5" w:rsidRPr="00217F7A" w14:paraId="2A53A16D" w14:textId="77777777" w:rsidTr="00A21F31">
        <w:trPr>
          <w:trHeight w:val="431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3F012776" w14:textId="77777777" w:rsidR="00A86EE5" w:rsidRPr="00217F7A" w:rsidRDefault="007A57F6" w:rsidP="00A86EE5">
            <w:pPr>
              <w:spacing w:line="360" w:lineRule="auto"/>
              <w:rPr>
                <w:rFonts w:ascii="Arial" w:hAnsi="Arial"/>
                <w:b/>
                <w:color w:val="4472C4"/>
                <w:sz w:val="20"/>
                <w:szCs w:val="20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 xml:space="preserve"> 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1.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MEETING OBJECTIVE</w:t>
            </w:r>
          </w:p>
        </w:tc>
      </w:tr>
      <w:tr w:rsidR="00A86EE5" w:rsidRPr="00217F7A" w14:paraId="53CA926E" w14:textId="77777777" w:rsidTr="00A21F31">
        <w:trPr>
          <w:trHeight w:val="1205"/>
        </w:trPr>
        <w:tc>
          <w:tcPr>
            <w:tcW w:w="10795" w:type="dxa"/>
            <w:gridSpan w:val="9"/>
            <w:vAlign w:val="bottom"/>
          </w:tcPr>
          <w:p w14:paraId="656497FB" w14:textId="22E52B22" w:rsidR="00A86EE5" w:rsidRPr="00217F7A" w:rsidRDefault="003108BC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Aim of today’s meeting to come up with a plan for Component Design, System Architecture Document and UI Design document.</w:t>
            </w:r>
          </w:p>
          <w:p w14:paraId="03A7B4AA" w14:textId="77777777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4472C4"/>
                <w:sz w:val="22"/>
                <w:szCs w:val="22"/>
              </w:rPr>
            </w:pPr>
          </w:p>
        </w:tc>
      </w:tr>
      <w:tr w:rsidR="00A86EE5" w:rsidRPr="00217F7A" w14:paraId="19447F3D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D607A67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2.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ATTENDEES PRESENT</w:t>
            </w:r>
          </w:p>
        </w:tc>
      </w:tr>
      <w:tr w:rsidR="00A86EE5" w:rsidRPr="00217F7A" w14:paraId="15A0D3FE" w14:textId="77777777" w:rsidTr="004E0034">
        <w:trPr>
          <w:trHeight w:val="404"/>
        </w:trPr>
        <w:tc>
          <w:tcPr>
            <w:tcW w:w="2561" w:type="dxa"/>
            <w:gridSpan w:val="2"/>
            <w:shd w:val="clear" w:color="auto" w:fill="5B9BD5" w:themeFill="accent1"/>
            <w:vAlign w:val="bottom"/>
          </w:tcPr>
          <w:p w14:paraId="73D1F503" w14:textId="77777777" w:rsidR="00A86EE5" w:rsidRPr="00217F7A" w:rsidRDefault="00A86EE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3142" w:type="dxa"/>
            <w:gridSpan w:val="3"/>
            <w:shd w:val="clear" w:color="auto" w:fill="5B9BD5" w:themeFill="accent1"/>
            <w:vAlign w:val="bottom"/>
          </w:tcPr>
          <w:p w14:paraId="58B17A96" w14:textId="383CC01A" w:rsidR="00A86EE5" w:rsidRPr="00217F7A" w:rsidRDefault="00A756A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Student ID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2BB8A82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6616D97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PHONE</w:t>
            </w:r>
          </w:p>
        </w:tc>
      </w:tr>
      <w:tr w:rsidR="00A86EE5" w:rsidRPr="00217F7A" w14:paraId="3C624389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55F16820" w14:textId="4EBD96C4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Abhi Jay Krishnan</w:t>
            </w:r>
          </w:p>
        </w:tc>
        <w:tc>
          <w:tcPr>
            <w:tcW w:w="3142" w:type="dxa"/>
            <w:gridSpan w:val="3"/>
            <w:vAlign w:val="bottom"/>
          </w:tcPr>
          <w:p w14:paraId="29347DF3" w14:textId="57B18CC7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5025448</w:t>
            </w:r>
          </w:p>
        </w:tc>
        <w:tc>
          <w:tcPr>
            <w:tcW w:w="2590" w:type="dxa"/>
            <w:gridSpan w:val="2"/>
            <w:vAlign w:val="bottom"/>
          </w:tcPr>
          <w:p w14:paraId="5DD0A373" w14:textId="584CDA93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abhijay.krishnan@gmail.com</w:t>
            </w:r>
          </w:p>
        </w:tc>
        <w:tc>
          <w:tcPr>
            <w:tcW w:w="2502" w:type="dxa"/>
            <w:gridSpan w:val="2"/>
            <w:vAlign w:val="bottom"/>
          </w:tcPr>
          <w:p w14:paraId="281B5A41" w14:textId="4B5F1E9B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81638021</w:t>
            </w:r>
          </w:p>
        </w:tc>
      </w:tr>
      <w:tr w:rsidR="00A86EE5" w:rsidRPr="00217F7A" w14:paraId="7B947FC8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20C5A308" w14:textId="1558007C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  <w:tc>
          <w:tcPr>
            <w:tcW w:w="3142" w:type="dxa"/>
            <w:gridSpan w:val="3"/>
            <w:vAlign w:val="bottom"/>
          </w:tcPr>
          <w:p w14:paraId="590C2F97" w14:textId="19D341DD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5025916</w:t>
            </w:r>
          </w:p>
        </w:tc>
        <w:tc>
          <w:tcPr>
            <w:tcW w:w="2590" w:type="dxa"/>
            <w:gridSpan w:val="2"/>
            <w:vAlign w:val="bottom"/>
          </w:tcPr>
          <w:p w14:paraId="438A8AD9" w14:textId="6EB142B2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durrahafshan@gmail.com</w:t>
            </w:r>
          </w:p>
        </w:tc>
        <w:tc>
          <w:tcPr>
            <w:tcW w:w="2502" w:type="dxa"/>
            <w:gridSpan w:val="2"/>
            <w:vAlign w:val="bottom"/>
          </w:tcPr>
          <w:p w14:paraId="34FD7C40" w14:textId="3E0C87C1" w:rsidR="00A86EE5" w:rsidRPr="00217F7A" w:rsidRDefault="005A70B0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91759105</w:t>
            </w:r>
            <w:bookmarkStart w:id="0" w:name="_GoBack"/>
            <w:bookmarkEnd w:id="0"/>
          </w:p>
        </w:tc>
      </w:tr>
      <w:tr w:rsidR="00A86EE5" w:rsidRPr="00217F7A" w14:paraId="634CB055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0AF72860" w14:textId="085B5B50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  <w:tc>
          <w:tcPr>
            <w:tcW w:w="3142" w:type="dxa"/>
            <w:gridSpan w:val="3"/>
            <w:vAlign w:val="bottom"/>
          </w:tcPr>
          <w:p w14:paraId="46D4A325" w14:textId="16242553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5026374</w:t>
            </w:r>
          </w:p>
        </w:tc>
        <w:tc>
          <w:tcPr>
            <w:tcW w:w="2590" w:type="dxa"/>
            <w:gridSpan w:val="2"/>
            <w:vAlign w:val="bottom"/>
          </w:tcPr>
          <w:p w14:paraId="6683AC17" w14:textId="5D176E89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rivaldo.erawan97@gmail.com</w:t>
            </w:r>
          </w:p>
        </w:tc>
        <w:tc>
          <w:tcPr>
            <w:tcW w:w="2502" w:type="dxa"/>
            <w:gridSpan w:val="2"/>
            <w:vAlign w:val="bottom"/>
          </w:tcPr>
          <w:p w14:paraId="646DCC8A" w14:textId="56898FA2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96565187</w:t>
            </w:r>
          </w:p>
        </w:tc>
      </w:tr>
      <w:tr w:rsidR="00A86EE5" w:rsidRPr="00217F7A" w14:paraId="69E1BE16" w14:textId="77777777" w:rsidTr="004E0034">
        <w:trPr>
          <w:trHeight w:val="413"/>
        </w:trPr>
        <w:tc>
          <w:tcPr>
            <w:tcW w:w="2561" w:type="dxa"/>
            <w:gridSpan w:val="2"/>
            <w:vAlign w:val="bottom"/>
          </w:tcPr>
          <w:p w14:paraId="1015A3CB" w14:textId="11FB2432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  <w:tc>
          <w:tcPr>
            <w:tcW w:w="3142" w:type="dxa"/>
            <w:gridSpan w:val="3"/>
            <w:vAlign w:val="bottom"/>
          </w:tcPr>
          <w:p w14:paraId="29396057" w14:textId="2157670A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5026052</w:t>
            </w:r>
          </w:p>
        </w:tc>
        <w:tc>
          <w:tcPr>
            <w:tcW w:w="2590" w:type="dxa"/>
            <w:gridSpan w:val="2"/>
            <w:vAlign w:val="bottom"/>
          </w:tcPr>
          <w:p w14:paraId="1931A8EC" w14:textId="6797E304" w:rsidR="00A86EE5" w:rsidRPr="00217F7A" w:rsidRDefault="004E003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E0034">
              <w:rPr>
                <w:rFonts w:ascii="Arial" w:hAnsi="Arial"/>
                <w:color w:val="000000" w:themeColor="text1"/>
                <w:sz w:val="18"/>
                <w:szCs w:val="18"/>
              </w:rPr>
              <w:t>effectmix@gmail.com</w:t>
            </w:r>
          </w:p>
        </w:tc>
        <w:tc>
          <w:tcPr>
            <w:tcW w:w="2502" w:type="dxa"/>
            <w:gridSpan w:val="2"/>
            <w:vAlign w:val="bottom"/>
          </w:tcPr>
          <w:p w14:paraId="212A2BDF" w14:textId="57862CC6" w:rsidR="00A86EE5" w:rsidRPr="00217F7A" w:rsidRDefault="00154F3D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154F3D">
              <w:rPr>
                <w:rFonts w:ascii="Arial" w:hAnsi="Arial"/>
                <w:color w:val="000000" w:themeColor="text1"/>
                <w:sz w:val="18"/>
                <w:szCs w:val="18"/>
              </w:rPr>
              <w:t>88087415</w:t>
            </w:r>
          </w:p>
        </w:tc>
      </w:tr>
      <w:tr w:rsidR="00A86EE5" w:rsidRPr="00217F7A" w14:paraId="646DEC24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446350D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3.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AGENDA &amp; NOTES, DECISIONS, ISSUES</w:t>
            </w:r>
          </w:p>
        </w:tc>
      </w:tr>
      <w:tr w:rsidR="00A86EE5" w:rsidRPr="00217F7A" w14:paraId="536B1AB0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680918A9" w14:textId="1AD1B8D8" w:rsidR="00A86EE5" w:rsidRPr="00217F7A" w:rsidRDefault="00A756A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NOTES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400407B3" w14:textId="3D4FEB30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75A844FA" w14:textId="6113527A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4E0034" w:rsidRPr="00217F7A" w14:paraId="785E7492" w14:textId="77777777" w:rsidTr="008345F6">
        <w:trPr>
          <w:trHeight w:val="3335"/>
        </w:trPr>
        <w:tc>
          <w:tcPr>
            <w:tcW w:w="10795" w:type="dxa"/>
            <w:gridSpan w:val="9"/>
            <w:vAlign w:val="bottom"/>
          </w:tcPr>
          <w:p w14:paraId="45D56AAD" w14:textId="69914927" w:rsidR="003108BC" w:rsidRDefault="003108BC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After discussion on Component Design Document we came up with:</w:t>
            </w:r>
          </w:p>
          <w:p w14:paraId="05B04FE3" w14:textId="7633F9C9" w:rsidR="003108BC" w:rsidRDefault="003108BC" w:rsidP="003108BC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Component diagram</w:t>
            </w:r>
          </w:p>
          <w:p w14:paraId="43028DDA" w14:textId="2BAA496A" w:rsidR="007E2C87" w:rsidRDefault="007E2C87" w:rsidP="003108BC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Component description</w:t>
            </w:r>
            <w:r w:rsidR="008345F6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which included:</w:t>
            </w:r>
          </w:p>
          <w:p w14:paraId="64FEDE96" w14:textId="77777777" w:rsidR="008345F6" w:rsidRPr="008345F6" w:rsidRDefault="008345F6" w:rsidP="008345F6">
            <w:pPr>
              <w:pStyle w:val="ListParagraph"/>
              <w:numPr>
                <w:ilvl w:val="0"/>
                <w:numId w:val="15"/>
              </w:numPr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8345F6">
              <w:rPr>
                <w:rFonts w:ascii="Arial" w:hAnsi="Arial"/>
                <w:color w:val="000000" w:themeColor="text1"/>
                <w:sz w:val="18"/>
                <w:szCs w:val="18"/>
              </w:rPr>
              <w:t>User Authentication View Component</w:t>
            </w:r>
          </w:p>
          <w:p w14:paraId="0583432E" w14:textId="77777777" w:rsidR="008345F6" w:rsidRPr="008345F6" w:rsidRDefault="008345F6" w:rsidP="008345F6">
            <w:pPr>
              <w:pStyle w:val="ListParagraph"/>
              <w:numPr>
                <w:ilvl w:val="0"/>
                <w:numId w:val="15"/>
              </w:numPr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8345F6">
              <w:rPr>
                <w:rFonts w:ascii="Arial" w:hAnsi="Arial"/>
                <w:color w:val="000000" w:themeColor="text1"/>
                <w:sz w:val="18"/>
                <w:szCs w:val="18"/>
              </w:rPr>
              <w:t>File Management View Component</w:t>
            </w:r>
          </w:p>
          <w:p w14:paraId="1A786D01" w14:textId="77777777" w:rsidR="008345F6" w:rsidRPr="008345F6" w:rsidRDefault="008345F6" w:rsidP="008345F6">
            <w:pPr>
              <w:pStyle w:val="ListParagraph"/>
              <w:numPr>
                <w:ilvl w:val="0"/>
                <w:numId w:val="15"/>
              </w:numPr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8345F6">
              <w:rPr>
                <w:rFonts w:ascii="Arial" w:hAnsi="Arial"/>
                <w:color w:val="000000" w:themeColor="text1"/>
                <w:sz w:val="18"/>
                <w:szCs w:val="18"/>
              </w:rPr>
              <w:t>User Management View Component</w:t>
            </w:r>
          </w:p>
          <w:p w14:paraId="742565CA" w14:textId="77777777" w:rsidR="008345F6" w:rsidRPr="008345F6" w:rsidRDefault="008345F6" w:rsidP="008345F6">
            <w:pPr>
              <w:pStyle w:val="ListParagraph"/>
              <w:numPr>
                <w:ilvl w:val="0"/>
                <w:numId w:val="15"/>
              </w:numPr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8345F6">
              <w:rPr>
                <w:rFonts w:ascii="Arial" w:hAnsi="Arial"/>
                <w:color w:val="000000" w:themeColor="text1"/>
                <w:sz w:val="18"/>
                <w:szCs w:val="18"/>
              </w:rPr>
              <w:t>User Authentication Presenter Component</w:t>
            </w:r>
          </w:p>
          <w:p w14:paraId="404715B0" w14:textId="77777777" w:rsidR="008345F6" w:rsidRPr="008345F6" w:rsidRDefault="008345F6" w:rsidP="008345F6">
            <w:pPr>
              <w:pStyle w:val="ListParagraph"/>
              <w:numPr>
                <w:ilvl w:val="0"/>
                <w:numId w:val="15"/>
              </w:numPr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8345F6">
              <w:rPr>
                <w:rFonts w:ascii="Arial" w:hAnsi="Arial"/>
                <w:color w:val="000000" w:themeColor="text1"/>
                <w:sz w:val="18"/>
                <w:szCs w:val="18"/>
              </w:rPr>
              <w:t>File Management Presenter Component</w:t>
            </w:r>
          </w:p>
          <w:p w14:paraId="7F958DC8" w14:textId="77777777" w:rsidR="008345F6" w:rsidRPr="008345F6" w:rsidRDefault="008345F6" w:rsidP="008345F6">
            <w:pPr>
              <w:pStyle w:val="ListParagraph"/>
              <w:numPr>
                <w:ilvl w:val="0"/>
                <w:numId w:val="15"/>
              </w:numPr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8345F6">
              <w:rPr>
                <w:rFonts w:ascii="Arial" w:hAnsi="Arial"/>
                <w:color w:val="000000" w:themeColor="text1"/>
                <w:sz w:val="18"/>
                <w:szCs w:val="18"/>
              </w:rPr>
              <w:t>User Management View Component</w:t>
            </w:r>
          </w:p>
          <w:p w14:paraId="25FFDE06" w14:textId="77777777" w:rsidR="008345F6" w:rsidRPr="008345F6" w:rsidRDefault="008345F6" w:rsidP="008345F6">
            <w:pPr>
              <w:pStyle w:val="ListParagraph"/>
              <w:numPr>
                <w:ilvl w:val="0"/>
                <w:numId w:val="15"/>
              </w:numPr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8345F6">
              <w:rPr>
                <w:rFonts w:ascii="Arial" w:hAnsi="Arial"/>
                <w:color w:val="000000" w:themeColor="text1"/>
                <w:sz w:val="18"/>
                <w:szCs w:val="18"/>
              </w:rPr>
              <w:t>Data Store View Component</w:t>
            </w:r>
          </w:p>
          <w:p w14:paraId="7DAB36AA" w14:textId="77777777" w:rsidR="008345F6" w:rsidRPr="008345F6" w:rsidRDefault="008345F6" w:rsidP="008345F6">
            <w:pPr>
              <w:pStyle w:val="ListParagraph"/>
              <w:numPr>
                <w:ilvl w:val="0"/>
                <w:numId w:val="15"/>
              </w:numPr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8345F6">
              <w:rPr>
                <w:rFonts w:ascii="Arial" w:hAnsi="Arial"/>
                <w:color w:val="000000" w:themeColor="text1"/>
                <w:sz w:val="18"/>
                <w:szCs w:val="18"/>
              </w:rPr>
              <w:t>Security Component</w:t>
            </w:r>
          </w:p>
          <w:p w14:paraId="40417AC4" w14:textId="77777777" w:rsidR="008345F6" w:rsidRPr="008345F6" w:rsidRDefault="008345F6" w:rsidP="008345F6">
            <w:pPr>
              <w:pStyle w:val="ListParagraph"/>
              <w:numPr>
                <w:ilvl w:val="0"/>
                <w:numId w:val="15"/>
              </w:numPr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8345F6">
              <w:rPr>
                <w:rFonts w:ascii="Arial" w:hAnsi="Arial"/>
                <w:color w:val="000000" w:themeColor="text1"/>
                <w:sz w:val="18"/>
                <w:szCs w:val="18"/>
              </w:rPr>
              <w:t>AWS Cognito Component</w:t>
            </w:r>
          </w:p>
          <w:p w14:paraId="2C560754" w14:textId="77777777" w:rsidR="008345F6" w:rsidRPr="008345F6" w:rsidRDefault="008345F6" w:rsidP="008345F6">
            <w:pPr>
              <w:pStyle w:val="ListParagraph"/>
              <w:numPr>
                <w:ilvl w:val="0"/>
                <w:numId w:val="15"/>
              </w:numPr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8345F6">
              <w:rPr>
                <w:rFonts w:ascii="Arial" w:hAnsi="Arial"/>
                <w:color w:val="000000" w:themeColor="text1"/>
                <w:sz w:val="18"/>
                <w:szCs w:val="18"/>
              </w:rPr>
              <w:t>AWS Dynamo DB</w:t>
            </w:r>
          </w:p>
          <w:p w14:paraId="42915B31" w14:textId="77777777" w:rsidR="0008170D" w:rsidRDefault="008345F6" w:rsidP="008345F6">
            <w:pPr>
              <w:pStyle w:val="ListParagraph"/>
              <w:numPr>
                <w:ilvl w:val="0"/>
                <w:numId w:val="15"/>
              </w:numPr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8345F6">
              <w:rPr>
                <w:rFonts w:ascii="Arial" w:hAnsi="Arial"/>
                <w:color w:val="000000" w:themeColor="text1"/>
                <w:sz w:val="18"/>
                <w:szCs w:val="18"/>
              </w:rPr>
              <w:t>AWS S3</w:t>
            </w:r>
          </w:p>
          <w:p w14:paraId="33770743" w14:textId="41C5210A" w:rsidR="008345F6" w:rsidRPr="008345F6" w:rsidRDefault="008345F6" w:rsidP="008345F6">
            <w:pPr>
              <w:pStyle w:val="ListParagraph"/>
              <w:ind w:left="1440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8345F6" w:rsidRPr="00217F7A" w14:paraId="2AF11CB5" w14:textId="77777777" w:rsidTr="0080387F">
        <w:trPr>
          <w:trHeight w:val="431"/>
        </w:trPr>
        <w:tc>
          <w:tcPr>
            <w:tcW w:w="10795" w:type="dxa"/>
            <w:gridSpan w:val="9"/>
            <w:vAlign w:val="bottom"/>
          </w:tcPr>
          <w:p w14:paraId="011FEE01" w14:textId="77777777" w:rsidR="008345F6" w:rsidRDefault="008345F6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We next planned the System architecture document which included:</w:t>
            </w:r>
          </w:p>
          <w:p w14:paraId="1EC55000" w14:textId="77777777" w:rsidR="008345F6" w:rsidRDefault="008345F6" w:rsidP="008345F6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Model View Presenter (MVP) architectural pattern</w:t>
            </w:r>
          </w:p>
          <w:p w14:paraId="4006F0F5" w14:textId="77777777" w:rsidR="00FB5C72" w:rsidRDefault="008A5951" w:rsidP="00FB5C72">
            <w:pPr>
              <w:pStyle w:val="ListParagraph"/>
              <w:numPr>
                <w:ilvl w:val="0"/>
                <w:numId w:val="14"/>
              </w:numPr>
              <w:spacing w:after="240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8A5951">
              <w:rPr>
                <w:rFonts w:ascii="Arial" w:hAnsi="Arial"/>
                <w:color w:val="000000" w:themeColor="text1"/>
                <w:sz w:val="18"/>
                <w:szCs w:val="18"/>
              </w:rPr>
              <w:t>Logical architecture overview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225D400C" w14:textId="46BF9D6B" w:rsidR="008A5951" w:rsidRPr="00FB5C72" w:rsidRDefault="009A4164" w:rsidP="00FB5C72">
            <w:pPr>
              <w:pStyle w:val="ListParagraph"/>
              <w:numPr>
                <w:ilvl w:val="0"/>
                <w:numId w:val="17"/>
              </w:numPr>
              <w:spacing w:after="240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FB5C72">
              <w:rPr>
                <w:rFonts w:ascii="Arial" w:hAnsi="Arial"/>
                <w:color w:val="000000" w:themeColor="text1"/>
                <w:sz w:val="18"/>
                <w:szCs w:val="18"/>
              </w:rPr>
              <w:t>L</w:t>
            </w:r>
            <w:r w:rsidR="008A5951" w:rsidRPr="00FB5C72">
              <w:rPr>
                <w:rFonts w:ascii="Arial" w:hAnsi="Arial"/>
                <w:color w:val="000000" w:themeColor="text1"/>
                <w:sz w:val="18"/>
                <w:szCs w:val="18"/>
              </w:rPr>
              <w:t>ayer diagram</w:t>
            </w:r>
          </w:p>
          <w:p w14:paraId="339CD2A6" w14:textId="77777777" w:rsidR="00FB5C72" w:rsidRDefault="009A4164" w:rsidP="00FB5C72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Physical architecture</w:t>
            </w:r>
          </w:p>
          <w:p w14:paraId="79A57D98" w14:textId="77777777" w:rsidR="008A5951" w:rsidRDefault="009A4164" w:rsidP="00FB5C7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FB5C72">
              <w:rPr>
                <w:rFonts w:ascii="Arial" w:hAnsi="Arial"/>
                <w:color w:val="000000" w:themeColor="text1"/>
                <w:sz w:val="18"/>
                <w:szCs w:val="18"/>
              </w:rPr>
              <w:t>Deployment diagram</w:t>
            </w:r>
          </w:p>
          <w:p w14:paraId="200996F6" w14:textId="7F9F567C" w:rsidR="00FB5C72" w:rsidRPr="00FB5C72" w:rsidRDefault="00FB5C72" w:rsidP="00FB5C72">
            <w:pPr>
              <w:pStyle w:val="ListParagraph"/>
              <w:numPr>
                <w:ilvl w:val="0"/>
                <w:numId w:val="14"/>
              </w:numPr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FB5C72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System Architecture Qualities </w:t>
            </w:r>
          </w:p>
        </w:tc>
      </w:tr>
      <w:tr w:rsidR="004E0034" w:rsidRPr="00217F7A" w14:paraId="6AB1FBC0" w14:textId="77777777" w:rsidTr="00EA6A26">
        <w:trPr>
          <w:trHeight w:val="431"/>
        </w:trPr>
        <w:tc>
          <w:tcPr>
            <w:tcW w:w="10795" w:type="dxa"/>
            <w:gridSpan w:val="9"/>
            <w:vAlign w:val="bottom"/>
          </w:tcPr>
          <w:p w14:paraId="3BA07D26" w14:textId="77777777" w:rsidR="0008170D" w:rsidRDefault="00FB5C72" w:rsidP="00FB5C7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Next stage was planning a System UI design document which has:</w:t>
            </w:r>
          </w:p>
          <w:p w14:paraId="6170EA6B" w14:textId="77777777" w:rsidR="00FB5C72" w:rsidRDefault="00FB5C72" w:rsidP="00FB5C72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User flow diagram highlighting the functionalities.</w:t>
            </w:r>
          </w:p>
          <w:p w14:paraId="18AC3223" w14:textId="77777777" w:rsidR="00FB5C72" w:rsidRDefault="00FB5C72" w:rsidP="00FB5C72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UI designs for:</w:t>
            </w:r>
          </w:p>
          <w:p w14:paraId="79217E55" w14:textId="77777777" w:rsidR="00FB5C72" w:rsidRDefault="00691368" w:rsidP="00FB5C7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Login</w:t>
            </w:r>
          </w:p>
          <w:p w14:paraId="2EFEF777" w14:textId="77777777" w:rsidR="00691368" w:rsidRDefault="00691368" w:rsidP="00FB5C7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Sign up</w:t>
            </w:r>
          </w:p>
          <w:p w14:paraId="0E53B3F4" w14:textId="77777777" w:rsidR="00691368" w:rsidRDefault="00691368" w:rsidP="00FB5C7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lastRenderedPageBreak/>
              <w:t>Reset password</w:t>
            </w:r>
          </w:p>
          <w:p w14:paraId="33643836" w14:textId="77777777" w:rsidR="00691368" w:rsidRDefault="00691368" w:rsidP="00FB5C7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Home screen</w:t>
            </w:r>
          </w:p>
          <w:p w14:paraId="728C96A2" w14:textId="77777777" w:rsidR="00691368" w:rsidRDefault="00691368" w:rsidP="00FB5C7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Home screen (searching area)</w:t>
            </w:r>
          </w:p>
          <w:p w14:paraId="05231F2F" w14:textId="77777777" w:rsidR="00691368" w:rsidRDefault="00691368" w:rsidP="00FB5C7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Home screen (browser file)</w:t>
            </w:r>
          </w:p>
          <w:p w14:paraId="262E6AAA" w14:textId="77777777" w:rsidR="00691368" w:rsidRDefault="00691368" w:rsidP="00FB5C7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Home screen (File operations)</w:t>
            </w:r>
          </w:p>
          <w:p w14:paraId="17169C50" w14:textId="77777777" w:rsidR="00691368" w:rsidRDefault="00691368" w:rsidP="00FB5C7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PDF Viewer</w:t>
            </w:r>
          </w:p>
          <w:p w14:paraId="746288B4" w14:textId="77777777" w:rsidR="00691368" w:rsidRDefault="00691368" w:rsidP="00FB5C7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Main Menu</w:t>
            </w:r>
          </w:p>
          <w:p w14:paraId="631805C7" w14:textId="77777777" w:rsidR="00691368" w:rsidRDefault="00691368" w:rsidP="00FB5C7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Settings</w:t>
            </w:r>
          </w:p>
          <w:p w14:paraId="0536B4EB" w14:textId="5E1D5888" w:rsidR="00691368" w:rsidRDefault="00691368" w:rsidP="00FB5C7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Change password</w:t>
            </w:r>
          </w:p>
          <w:p w14:paraId="2F47A5D7" w14:textId="263E4A62" w:rsidR="00691368" w:rsidRPr="00FB5C72" w:rsidRDefault="00691368" w:rsidP="00691368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About (</w:t>
            </w:r>
            <w:r w:rsidRPr="00691368">
              <w:rPr>
                <w:rFonts w:ascii="Arial" w:hAnsi="Arial"/>
                <w:color w:val="000000" w:themeColor="text1"/>
                <w:sz w:val="18"/>
                <w:szCs w:val="18"/>
              </w:rPr>
              <w:t>describes the version of the application and credits.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)</w:t>
            </w:r>
          </w:p>
        </w:tc>
      </w:tr>
      <w:tr w:rsidR="007E53AF" w:rsidRPr="00217F7A" w14:paraId="19EBD161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4913DC00" w14:textId="77777777" w:rsidR="007E53AF" w:rsidRPr="00217F7A" w:rsidRDefault="007E53AF" w:rsidP="007E53A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lastRenderedPageBreak/>
              <w:t>4.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ACTION ITEMS</w:t>
            </w:r>
          </w:p>
        </w:tc>
      </w:tr>
      <w:tr w:rsidR="007E53AF" w:rsidRPr="00217F7A" w14:paraId="718BE30C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06CC46DD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65C750D8" w14:textId="37206F1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 TO BE TAKEN BY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2A755007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 TO BE ACTIONED BY</w:t>
            </w:r>
          </w:p>
        </w:tc>
      </w:tr>
      <w:tr w:rsidR="007E53AF" w:rsidRPr="00217F7A" w14:paraId="22E0D5A8" w14:textId="77777777" w:rsidTr="004E0034">
        <w:trPr>
          <w:trHeight w:val="431"/>
        </w:trPr>
        <w:tc>
          <w:tcPr>
            <w:tcW w:w="5703" w:type="dxa"/>
            <w:gridSpan w:val="5"/>
            <w:vAlign w:val="bottom"/>
          </w:tcPr>
          <w:p w14:paraId="04FE6F09" w14:textId="77777777" w:rsidR="006263E6" w:rsidRDefault="007B2B0B" w:rsidP="007B2B0B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Component Design, </w:t>
            </w:r>
          </w:p>
          <w:p w14:paraId="1859C45B" w14:textId="68C05938" w:rsidR="006263E6" w:rsidRDefault="007B2B0B" w:rsidP="007B2B0B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System Architecture </w:t>
            </w:r>
            <w:r w:rsidR="006263E6">
              <w:rPr>
                <w:rFonts w:ascii="Arial" w:hAnsi="Arial"/>
                <w:color w:val="000000" w:themeColor="text1"/>
                <w:sz w:val="18"/>
                <w:szCs w:val="18"/>
              </w:rPr>
              <w:t>Document,</w:t>
            </w:r>
          </w:p>
          <w:p w14:paraId="1E9240A4" w14:textId="2FF6564E" w:rsidR="008A22BA" w:rsidRPr="007B2B0B" w:rsidRDefault="007B2B0B" w:rsidP="007B2B0B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UI Design document.</w:t>
            </w:r>
          </w:p>
        </w:tc>
        <w:tc>
          <w:tcPr>
            <w:tcW w:w="2590" w:type="dxa"/>
            <w:gridSpan w:val="2"/>
            <w:vAlign w:val="bottom"/>
          </w:tcPr>
          <w:p w14:paraId="6BC6A207" w14:textId="599D55B3" w:rsidR="0008170D" w:rsidRPr="00217F7A" w:rsidRDefault="007B2B0B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Team</w:t>
            </w:r>
          </w:p>
        </w:tc>
        <w:tc>
          <w:tcPr>
            <w:tcW w:w="2502" w:type="dxa"/>
            <w:gridSpan w:val="2"/>
            <w:vAlign w:val="bottom"/>
          </w:tcPr>
          <w:p w14:paraId="3E42C733" w14:textId="1F62960C" w:rsidR="007E53AF" w:rsidRPr="00217F7A" w:rsidRDefault="00B34B68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9</w:t>
            </w:r>
            <w:r w:rsidR="008A22BA" w:rsidRPr="008A22BA">
              <w:rPr>
                <w:rFonts w:ascii="Arial" w:hAnsi="Arial"/>
                <w:color w:val="000000" w:themeColor="text1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Sept</w:t>
            </w:r>
            <w:r w:rsidR="008A22BA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2017</w:t>
            </w:r>
          </w:p>
        </w:tc>
      </w:tr>
      <w:tr w:rsidR="007E53AF" w:rsidRPr="00217F7A" w14:paraId="758FB2A6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7B292C26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5.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NEXT MEETING  (if applicable)</w:t>
            </w:r>
          </w:p>
        </w:tc>
      </w:tr>
      <w:tr w:rsidR="00A21F31" w:rsidRPr="00217F7A" w14:paraId="19B2F5DE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24C58C75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2763" w:type="dxa"/>
            <w:gridSpan w:val="2"/>
            <w:vAlign w:val="center"/>
          </w:tcPr>
          <w:p w14:paraId="49AA2B9C" w14:textId="2F9696BB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794" w:type="dxa"/>
            <w:shd w:val="clear" w:color="auto" w:fill="5B9BD5" w:themeFill="accent1"/>
            <w:vAlign w:val="center"/>
          </w:tcPr>
          <w:p w14:paraId="2057E7F9" w14:textId="77777777" w:rsidR="002C5C83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1744" w:type="dxa"/>
            <w:gridSpan w:val="2"/>
            <w:vAlign w:val="center"/>
          </w:tcPr>
          <w:p w14:paraId="676B0F4D" w14:textId="644093E0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1692" w:type="dxa"/>
            <w:gridSpan w:val="2"/>
            <w:shd w:val="clear" w:color="auto" w:fill="5B9BD5" w:themeFill="accent1"/>
            <w:vAlign w:val="center"/>
          </w:tcPr>
          <w:p w14:paraId="1136E0A1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2477" w:type="dxa"/>
            <w:vAlign w:val="center"/>
          </w:tcPr>
          <w:p w14:paraId="01544A4C" w14:textId="14FABA7E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</w:tr>
      <w:tr w:rsidR="00A21F31" w:rsidRPr="00217F7A" w14:paraId="724F0C75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018EF83B" w14:textId="77777777" w:rsidR="00A21F31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OBJECTIVE</w:t>
            </w:r>
          </w:p>
        </w:tc>
        <w:tc>
          <w:tcPr>
            <w:tcW w:w="9470" w:type="dxa"/>
            <w:gridSpan w:val="8"/>
            <w:vAlign w:val="center"/>
          </w:tcPr>
          <w:p w14:paraId="64D59F59" w14:textId="750C891A" w:rsidR="00A21F31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</w:tr>
    </w:tbl>
    <w:p w14:paraId="5D9DE082" w14:textId="77777777" w:rsidR="00A86EE5" w:rsidRPr="00217F7A" w:rsidRDefault="00A86EE5" w:rsidP="005532CA">
      <w:pPr>
        <w:spacing w:line="360" w:lineRule="auto"/>
        <w:rPr>
          <w:rFonts w:ascii="Arial" w:hAnsi="Arial"/>
          <w:color w:val="000000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1710"/>
        <w:gridCol w:w="3775"/>
      </w:tblGrid>
      <w:tr w:rsidR="00311912" w:rsidRPr="00217F7A" w14:paraId="14C8B10E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0CBACCBF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SUBMITTED BY: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54D75FA" w14:textId="13EBB36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Abhi Jay Krishnan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7B3F9AC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APPROVED BY:</w:t>
            </w:r>
          </w:p>
        </w:tc>
        <w:tc>
          <w:tcPr>
            <w:tcW w:w="3775" w:type="dxa"/>
            <w:shd w:val="clear" w:color="auto" w:fill="auto"/>
            <w:vAlign w:val="bottom"/>
          </w:tcPr>
          <w:p w14:paraId="0E7E0D16" w14:textId="0A67B1C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</w:tr>
      <w:tr w:rsidR="00311912" w:rsidRPr="00217F7A" w14:paraId="0E6EFDF6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193C61F2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C8644CD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60A35A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50BA1972" w14:textId="53118E26" w:rsidR="00311912" w:rsidRPr="00411875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</w:tr>
      <w:tr w:rsidR="00311912" w:rsidRPr="00217F7A" w14:paraId="49F487FB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6715359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3B6D833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890E24A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3945E87B" w14:textId="4E6B4FBA" w:rsidR="00311912" w:rsidRPr="00CC7CD1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</w:tr>
    </w:tbl>
    <w:p w14:paraId="723D1211" w14:textId="3476D085" w:rsidR="00EE639C" w:rsidRPr="00217F7A" w:rsidRDefault="00EE639C" w:rsidP="00FD077B">
      <w:pPr>
        <w:spacing w:line="360" w:lineRule="auto"/>
        <w:rPr>
          <w:rFonts w:ascii="Arial" w:hAnsi="Arial"/>
          <w:b/>
          <w:caps/>
          <w:color w:val="4472C4"/>
          <w:sz w:val="22"/>
          <w:szCs w:val="22"/>
        </w:rPr>
      </w:pPr>
    </w:p>
    <w:sectPr w:rsidR="00EE639C" w:rsidRPr="00217F7A" w:rsidSect="00D21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4695A" w14:textId="77777777" w:rsidR="00284964" w:rsidRDefault="00284964" w:rsidP="007240E0">
      <w:r>
        <w:separator/>
      </w:r>
    </w:p>
  </w:endnote>
  <w:endnote w:type="continuationSeparator" w:id="0">
    <w:p w14:paraId="4DCEBCBF" w14:textId="77777777" w:rsidR="00284964" w:rsidRDefault="00284964" w:rsidP="0072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71F67" w14:textId="77777777" w:rsidR="00284964" w:rsidRDefault="00284964" w:rsidP="007240E0">
      <w:r>
        <w:separator/>
      </w:r>
    </w:p>
  </w:footnote>
  <w:footnote w:type="continuationSeparator" w:id="0">
    <w:p w14:paraId="669C92BD" w14:textId="77777777" w:rsidR="00284964" w:rsidRDefault="00284964" w:rsidP="00724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13B3"/>
    <w:multiLevelType w:val="hybridMultilevel"/>
    <w:tmpl w:val="6C6E3160"/>
    <w:lvl w:ilvl="0" w:tplc="46DCF5E2">
      <w:start w:val="1"/>
      <w:numFmt w:val="bullet"/>
      <w:lvlText w:val="-"/>
      <w:lvlJc w:val="left"/>
      <w:pPr>
        <w:ind w:left="408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B9D451D"/>
    <w:multiLevelType w:val="hybridMultilevel"/>
    <w:tmpl w:val="CED8B30C"/>
    <w:lvl w:ilvl="0" w:tplc="4F085EA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176F5"/>
    <w:multiLevelType w:val="hybridMultilevel"/>
    <w:tmpl w:val="28886E12"/>
    <w:lvl w:ilvl="0" w:tplc="5BA43FC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16213"/>
    <w:multiLevelType w:val="hybridMultilevel"/>
    <w:tmpl w:val="E85E0934"/>
    <w:lvl w:ilvl="0" w:tplc="6A5E32C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B39B1"/>
    <w:multiLevelType w:val="hybridMultilevel"/>
    <w:tmpl w:val="700CD9BA"/>
    <w:lvl w:ilvl="0" w:tplc="36D60C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57E89"/>
    <w:multiLevelType w:val="hybridMultilevel"/>
    <w:tmpl w:val="646A9CC4"/>
    <w:lvl w:ilvl="0" w:tplc="BA8E68D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23D62"/>
    <w:multiLevelType w:val="hybridMultilevel"/>
    <w:tmpl w:val="7B16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F6A70"/>
    <w:multiLevelType w:val="hybridMultilevel"/>
    <w:tmpl w:val="0C88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01729"/>
    <w:multiLevelType w:val="hybridMultilevel"/>
    <w:tmpl w:val="8554836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11D6B"/>
    <w:multiLevelType w:val="hybridMultilevel"/>
    <w:tmpl w:val="AC4A22D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953DE"/>
    <w:multiLevelType w:val="hybridMultilevel"/>
    <w:tmpl w:val="AFCA4F86"/>
    <w:lvl w:ilvl="0" w:tplc="4CE44EE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F4576"/>
    <w:multiLevelType w:val="hybridMultilevel"/>
    <w:tmpl w:val="A920BB46"/>
    <w:lvl w:ilvl="0" w:tplc="91E46E0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05C1D"/>
    <w:multiLevelType w:val="hybridMultilevel"/>
    <w:tmpl w:val="E762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2D283D"/>
    <w:multiLevelType w:val="hybridMultilevel"/>
    <w:tmpl w:val="32404E8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4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5"/>
  </w:num>
  <w:num w:numId="9">
    <w:abstractNumId w:val="0"/>
  </w:num>
  <w:num w:numId="10">
    <w:abstractNumId w:val="3"/>
  </w:num>
  <w:num w:numId="11">
    <w:abstractNumId w:val="13"/>
  </w:num>
  <w:num w:numId="12">
    <w:abstractNumId w:val="2"/>
  </w:num>
  <w:num w:numId="13">
    <w:abstractNumId w:val="1"/>
  </w:num>
  <w:num w:numId="14">
    <w:abstractNumId w:val="12"/>
  </w:num>
  <w:num w:numId="15">
    <w:abstractNumId w:val="10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EE"/>
    <w:rsid w:val="000045DA"/>
    <w:rsid w:val="0003747D"/>
    <w:rsid w:val="0008170D"/>
    <w:rsid w:val="000B41E0"/>
    <w:rsid w:val="000C55A2"/>
    <w:rsid w:val="000D677B"/>
    <w:rsid w:val="00133CCD"/>
    <w:rsid w:val="00154F3D"/>
    <w:rsid w:val="00162AF3"/>
    <w:rsid w:val="001C7D14"/>
    <w:rsid w:val="00207FC1"/>
    <w:rsid w:val="00217F7A"/>
    <w:rsid w:val="00261649"/>
    <w:rsid w:val="00280008"/>
    <w:rsid w:val="00284964"/>
    <w:rsid w:val="00291EC8"/>
    <w:rsid w:val="002C5C83"/>
    <w:rsid w:val="002F6567"/>
    <w:rsid w:val="003003C9"/>
    <w:rsid w:val="003108BC"/>
    <w:rsid w:val="00311912"/>
    <w:rsid w:val="0032381D"/>
    <w:rsid w:val="00345427"/>
    <w:rsid w:val="0036319B"/>
    <w:rsid w:val="00373647"/>
    <w:rsid w:val="003D029E"/>
    <w:rsid w:val="003E6206"/>
    <w:rsid w:val="00411875"/>
    <w:rsid w:val="004267C6"/>
    <w:rsid w:val="004645A6"/>
    <w:rsid w:val="00471C74"/>
    <w:rsid w:val="0049285C"/>
    <w:rsid w:val="004937B7"/>
    <w:rsid w:val="004966B3"/>
    <w:rsid w:val="004C37B7"/>
    <w:rsid w:val="004E0034"/>
    <w:rsid w:val="004F56FD"/>
    <w:rsid w:val="005532CA"/>
    <w:rsid w:val="0056233A"/>
    <w:rsid w:val="0059104B"/>
    <w:rsid w:val="005A70B0"/>
    <w:rsid w:val="005C13E0"/>
    <w:rsid w:val="005C27C7"/>
    <w:rsid w:val="005C7B6E"/>
    <w:rsid w:val="005F3074"/>
    <w:rsid w:val="00600E2D"/>
    <w:rsid w:val="00615598"/>
    <w:rsid w:val="00622226"/>
    <w:rsid w:val="006263E6"/>
    <w:rsid w:val="006317B6"/>
    <w:rsid w:val="00641E4B"/>
    <w:rsid w:val="00652163"/>
    <w:rsid w:val="006801F3"/>
    <w:rsid w:val="00691368"/>
    <w:rsid w:val="006D6A7F"/>
    <w:rsid w:val="006D7F90"/>
    <w:rsid w:val="006E4752"/>
    <w:rsid w:val="00714227"/>
    <w:rsid w:val="007240E0"/>
    <w:rsid w:val="007849CA"/>
    <w:rsid w:val="00787B4B"/>
    <w:rsid w:val="007A57F6"/>
    <w:rsid w:val="007B2B0B"/>
    <w:rsid w:val="007B6AE8"/>
    <w:rsid w:val="007E2C87"/>
    <w:rsid w:val="007E53AF"/>
    <w:rsid w:val="00816192"/>
    <w:rsid w:val="00824D98"/>
    <w:rsid w:val="008345F6"/>
    <w:rsid w:val="0086483E"/>
    <w:rsid w:val="00864885"/>
    <w:rsid w:val="0086670A"/>
    <w:rsid w:val="0089000B"/>
    <w:rsid w:val="00891D92"/>
    <w:rsid w:val="008A1BE6"/>
    <w:rsid w:val="008A22BA"/>
    <w:rsid w:val="008A5951"/>
    <w:rsid w:val="008A5CF8"/>
    <w:rsid w:val="0091306E"/>
    <w:rsid w:val="00964D18"/>
    <w:rsid w:val="0097759D"/>
    <w:rsid w:val="00984141"/>
    <w:rsid w:val="009A4164"/>
    <w:rsid w:val="00A209CA"/>
    <w:rsid w:val="00A21F31"/>
    <w:rsid w:val="00A36ACD"/>
    <w:rsid w:val="00A55770"/>
    <w:rsid w:val="00A756A5"/>
    <w:rsid w:val="00A827E8"/>
    <w:rsid w:val="00A8535B"/>
    <w:rsid w:val="00A86EE5"/>
    <w:rsid w:val="00AA02C1"/>
    <w:rsid w:val="00AA6363"/>
    <w:rsid w:val="00AB44EE"/>
    <w:rsid w:val="00B10F93"/>
    <w:rsid w:val="00B1231B"/>
    <w:rsid w:val="00B34B68"/>
    <w:rsid w:val="00B457DC"/>
    <w:rsid w:val="00B505BF"/>
    <w:rsid w:val="00B73EA3"/>
    <w:rsid w:val="00BB0608"/>
    <w:rsid w:val="00BF5429"/>
    <w:rsid w:val="00C015E6"/>
    <w:rsid w:val="00C0292E"/>
    <w:rsid w:val="00C16EE4"/>
    <w:rsid w:val="00C21F51"/>
    <w:rsid w:val="00C967C2"/>
    <w:rsid w:val="00CB2138"/>
    <w:rsid w:val="00CC7CD1"/>
    <w:rsid w:val="00D21A81"/>
    <w:rsid w:val="00D41D9A"/>
    <w:rsid w:val="00D65DD6"/>
    <w:rsid w:val="00D724A6"/>
    <w:rsid w:val="00DB04B1"/>
    <w:rsid w:val="00E311A1"/>
    <w:rsid w:val="00E6107E"/>
    <w:rsid w:val="00E84F23"/>
    <w:rsid w:val="00E9007B"/>
    <w:rsid w:val="00E91B2E"/>
    <w:rsid w:val="00EE4DFF"/>
    <w:rsid w:val="00EE639C"/>
    <w:rsid w:val="00F01AB7"/>
    <w:rsid w:val="00F75246"/>
    <w:rsid w:val="00FB5C72"/>
    <w:rsid w:val="00FD077B"/>
    <w:rsid w:val="00FD3D5C"/>
    <w:rsid w:val="00FD3D9B"/>
    <w:rsid w:val="00FF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B7D0F"/>
  <w15:docId w15:val="{4058D4EA-7A6C-41A9-AD17-A976F65D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40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40E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7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F8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00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577913D-15DE-4DCA-9F67-DC4FA270A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Temp_MeetingMinutesProject.dotx</Template>
  <TotalTime>95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Jamila</cp:lastModifiedBy>
  <cp:revision>9</cp:revision>
  <dcterms:created xsi:type="dcterms:W3CDTF">2017-09-12T13:01:00Z</dcterms:created>
  <dcterms:modified xsi:type="dcterms:W3CDTF">2017-09-18T09:08:00Z</dcterms:modified>
</cp:coreProperties>
</file>