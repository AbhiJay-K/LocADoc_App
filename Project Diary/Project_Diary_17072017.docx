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1AFD6CAE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July 17,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79"/>
        <w:gridCol w:w="3922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0D68A86C" w:rsidR="00373647" w:rsidRPr="00217F7A" w:rsidRDefault="00154F3D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3AA962F0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for ideas and possible risks that may be encountered.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3C9A2AB2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1: A standalone app that secures files such as PDF</w:t>
            </w:r>
          </w:p>
          <w:p w14:paraId="0E1DE069" w14:textId="0164D1CC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Uses GPS for locational authentication.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9C46DCA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2: A library app that enables users to read reference documents within the premises of a library. </w:t>
            </w:r>
          </w:p>
          <w:p w14:paraId="4CBD0DD1" w14:textId="0FB4B873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27E8065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IDEA 3: A memo pad that can only be accessed at the workplace.</w:t>
            </w:r>
          </w:p>
          <w:p w14:paraId="33770743" w14:textId="0B49002B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21F51">
              <w:rPr>
                <w:rFonts w:ascii="Arial" w:hAnsi="Arial"/>
                <w:color w:val="000000" w:themeColor="text1"/>
                <w:sz w:val="18"/>
                <w:szCs w:val="18"/>
              </w:rPr>
              <w:t>Risk: Sever not scalable and may be not trustable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2F47A5D7" w14:textId="120C7F78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User may wish to access all data at all secure locations for convenience.</w:t>
            </w:r>
          </w:p>
        </w:tc>
      </w:tr>
      <w:tr w:rsidR="004E0034" w:rsidRPr="00217F7A" w14:paraId="5404AD15" w14:textId="77777777" w:rsidTr="00DB7786">
        <w:trPr>
          <w:trHeight w:val="431"/>
        </w:trPr>
        <w:tc>
          <w:tcPr>
            <w:tcW w:w="10795" w:type="dxa"/>
            <w:gridSpan w:val="9"/>
            <w:vAlign w:val="bottom"/>
          </w:tcPr>
          <w:p w14:paraId="2BA780CB" w14:textId="1C7B5E2A" w:rsidR="004E0034" w:rsidRPr="00217F7A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IDEA 4: </w:t>
            </w: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Location based student attendance system for schools 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85FA4E" w14:textId="77777777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Data may be recovered though</w:t>
            </w:r>
          </w:p>
          <w:p w14:paraId="316F1DC6" w14:textId="77777777" w:rsid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Setting a secure data recovery location </w:t>
            </w:r>
          </w:p>
          <w:p w14:paraId="25FB06B7" w14:textId="20DF7516" w:rsidR="004E0034" w:rsidRPr="004E0034" w:rsidRDefault="004E0034" w:rsidP="004E003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Answering password recover challenge questions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DE20317" w14:textId="4895A546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Android is most the suitable OS for this app as it is the most popular mobile operating system in the world.</w:t>
            </w:r>
          </w:p>
          <w:p w14:paraId="5DC3A61D" w14:textId="7EC539F9" w:rsidR="004E0034" w:rsidRDefault="004E0034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hyperlink r:id="rId8" w:history="1">
              <w:r w:rsidRPr="000B3577">
                <w:rPr>
                  <w:rStyle w:val="Hyperlink"/>
                  <w:rFonts w:ascii="Arial" w:hAnsi="Arial"/>
                  <w:sz w:val="18"/>
                  <w:szCs w:val="18"/>
                </w:rPr>
                <w:t>https://en.wikipedia.org/wiki/Mobile_operating_system</w:t>
              </w:r>
            </w:hyperlink>
          </w:p>
        </w:tc>
      </w:tr>
      <w:tr w:rsidR="004E0034" w:rsidRPr="00217F7A" w14:paraId="13A9CDA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72192D4" w14:textId="77777777" w:rsidR="004E0034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This product may be used to </w:t>
            </w:r>
          </w:p>
          <w:p w14:paraId="78F2CBC1" w14:textId="77777777" w:rsidR="005C7B6E" w:rsidRDefault="005C7B6E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and refer to engineering drawings at work</w:t>
            </w:r>
            <w:r w:rsidR="00154F3D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site </w:t>
            </w:r>
          </w:p>
          <w:p w14:paraId="220CCE1D" w14:textId="77777777" w:rsidR="00154F3D" w:rsidRDefault="00154F3D" w:rsidP="005C7B6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Provide protection to Intellectual property</w:t>
            </w:r>
          </w:p>
          <w:p w14:paraId="595B03B3" w14:textId="48CBE311" w:rsidR="00154F3D" w:rsidRPr="00154F3D" w:rsidRDefault="00154F3D" w:rsidP="00154F3D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Store personal documents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390C3EDE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>More research is needed to decide the data file format to be secured (PDF a suitable candidate)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76320873" w:rsidR="007E53AF" w:rsidRPr="00217F7A" w:rsidRDefault="00784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245A9D8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Find similar apps in the market 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6AA89A81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47C361A8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Make a logo and give app a name 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CAA20AD" w:rsidR="007E53AF" w:rsidRPr="00217F7A" w:rsidRDefault="005C7B6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Team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  <w:bookmarkStart w:id="0" w:name="_GoBack"/>
            <w:bookmarkEnd w:id="0"/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5118518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69314E" w14:textId="77777777" w:rsidR="0049285C" w:rsidRDefault="0049285C" w:rsidP="007240E0">
      <w:r>
        <w:separator/>
      </w:r>
    </w:p>
  </w:endnote>
  <w:endnote w:type="continuationSeparator" w:id="0">
    <w:p w14:paraId="72B3832F" w14:textId="77777777" w:rsidR="0049285C" w:rsidRDefault="0049285C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C9AB0" w14:textId="77777777" w:rsidR="0049285C" w:rsidRDefault="0049285C" w:rsidP="007240E0">
      <w:r>
        <w:separator/>
      </w:r>
    </w:p>
  </w:footnote>
  <w:footnote w:type="continuationSeparator" w:id="0">
    <w:p w14:paraId="1DAC6B60" w14:textId="77777777" w:rsidR="0049285C" w:rsidRDefault="0049285C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207FC1"/>
    <w:rsid w:val="00217F7A"/>
    <w:rsid w:val="00280008"/>
    <w:rsid w:val="00291EC8"/>
    <w:rsid w:val="002C5C83"/>
    <w:rsid w:val="003003C9"/>
    <w:rsid w:val="00311912"/>
    <w:rsid w:val="00345427"/>
    <w:rsid w:val="00373647"/>
    <w:rsid w:val="003D029E"/>
    <w:rsid w:val="003E6206"/>
    <w:rsid w:val="00411875"/>
    <w:rsid w:val="00471C74"/>
    <w:rsid w:val="0049285C"/>
    <w:rsid w:val="004937B7"/>
    <w:rsid w:val="004966B3"/>
    <w:rsid w:val="004E0034"/>
    <w:rsid w:val="005532CA"/>
    <w:rsid w:val="0056233A"/>
    <w:rsid w:val="0059104B"/>
    <w:rsid w:val="005C13E0"/>
    <w:rsid w:val="005C27C7"/>
    <w:rsid w:val="005C7B6E"/>
    <w:rsid w:val="005F3074"/>
    <w:rsid w:val="006317B6"/>
    <w:rsid w:val="00652163"/>
    <w:rsid w:val="006801F3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A21F31"/>
    <w:rsid w:val="00A36ACD"/>
    <w:rsid w:val="00A55770"/>
    <w:rsid w:val="00A756A5"/>
    <w:rsid w:val="00A827E8"/>
    <w:rsid w:val="00A86EE5"/>
    <w:rsid w:val="00AB44EE"/>
    <w:rsid w:val="00B10F93"/>
    <w:rsid w:val="00B73EA3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E9007B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operating_syste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5F05431-DB5E-4DE7-921B-33FAC569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122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10</cp:revision>
  <dcterms:created xsi:type="dcterms:W3CDTF">2016-03-06T02:52:00Z</dcterms:created>
  <dcterms:modified xsi:type="dcterms:W3CDTF">2017-07-17T14:42:00Z</dcterms:modified>
</cp:coreProperties>
</file>