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4472E5E" w:rsidR="005F3074" w:rsidRPr="00217F7A" w:rsidRDefault="0088355A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</w:t>
            </w:r>
            <w:r w:rsidR="008C59B4">
              <w:rPr>
                <w:rFonts w:ascii="Arial" w:hAnsi="Arial"/>
                <w:color w:val="000000"/>
                <w:sz w:val="18"/>
                <w:szCs w:val="18"/>
              </w:rPr>
              <w:t>, September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022F8B">
              <w:rPr>
                <w:rFonts w:ascii="Arial" w:hAnsi="Arial"/>
                <w:color w:val="000000"/>
                <w:sz w:val="18"/>
                <w:szCs w:val="18"/>
              </w:rPr>
              <w:t>18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35A318C7" w:rsidR="005F3074" w:rsidRPr="00217F7A" w:rsidRDefault="00022F8B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1:00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D065976" w:rsidR="00373647" w:rsidRPr="00217F7A" w:rsidRDefault="00891EC8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7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51D9970E" w:rsidR="00A86EE5" w:rsidRPr="00217F7A" w:rsidRDefault="00022F8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Continue working on Website and designing app.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1C627D72" w:rsidR="00A86EE5" w:rsidRPr="00217F7A" w:rsidRDefault="00021F38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40B1A583" w:rsidR="007E53AF" w:rsidRPr="00217F7A" w:rsidRDefault="00092783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30B45679" w14:textId="04780063" w:rsidR="008A22BA" w:rsidRDefault="00891EC8" w:rsidP="00891EC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91EC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Created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page for FAQ</w:t>
            </w:r>
          </w:p>
          <w:p w14:paraId="0AB37FDA" w14:textId="0FA93A8D" w:rsidR="00891EC8" w:rsidRDefault="00891EC8" w:rsidP="00891EC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Updated Project diary in website</w:t>
            </w:r>
          </w:p>
          <w:p w14:paraId="076AAAF6" w14:textId="77777777" w:rsidR="00092783" w:rsidRDefault="00891EC8" w:rsidP="007B2B0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Deleted Facebook login option from app due to security issues</w:t>
            </w:r>
          </w:p>
          <w:p w14:paraId="1E9240A4" w14:textId="6040878A" w:rsidR="00891EC8" w:rsidRPr="00891EC8" w:rsidRDefault="00891EC8" w:rsidP="007B2B0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login screen in app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599D55B3" w:rsidR="0008170D" w:rsidRPr="00217F7A" w:rsidRDefault="007B2B0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</w:t>
            </w:r>
            <w:bookmarkStart w:id="0" w:name="_GoBack"/>
            <w:bookmarkEnd w:id="0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3D2C2914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20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B34B6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35055F8B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E8D1" w14:textId="77777777" w:rsidR="005C263F" w:rsidRDefault="005C263F" w:rsidP="007240E0">
      <w:r>
        <w:separator/>
      </w:r>
    </w:p>
  </w:endnote>
  <w:endnote w:type="continuationSeparator" w:id="0">
    <w:p w14:paraId="26050377" w14:textId="77777777" w:rsidR="005C263F" w:rsidRDefault="005C263F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EF685" w14:textId="77777777" w:rsidR="005C263F" w:rsidRDefault="005C263F" w:rsidP="007240E0">
      <w:r>
        <w:separator/>
      </w:r>
    </w:p>
  </w:footnote>
  <w:footnote w:type="continuationSeparator" w:id="0">
    <w:p w14:paraId="71C14210" w14:textId="77777777" w:rsidR="005C263F" w:rsidRDefault="005C263F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0793"/>
    <w:multiLevelType w:val="hybridMultilevel"/>
    <w:tmpl w:val="DB5C13CA"/>
    <w:lvl w:ilvl="0" w:tplc="C7FA485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4"/>
  </w:num>
  <w:num w:numId="12">
    <w:abstractNumId w:val="3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21F38"/>
    <w:rsid w:val="00022F8B"/>
    <w:rsid w:val="0003747D"/>
    <w:rsid w:val="0008170D"/>
    <w:rsid w:val="00092783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51A70"/>
    <w:rsid w:val="00261649"/>
    <w:rsid w:val="00280008"/>
    <w:rsid w:val="00291EC8"/>
    <w:rsid w:val="002C5C83"/>
    <w:rsid w:val="002F6567"/>
    <w:rsid w:val="003003C9"/>
    <w:rsid w:val="003108BC"/>
    <w:rsid w:val="00311912"/>
    <w:rsid w:val="0032381D"/>
    <w:rsid w:val="00345427"/>
    <w:rsid w:val="0036319B"/>
    <w:rsid w:val="00373647"/>
    <w:rsid w:val="003D029E"/>
    <w:rsid w:val="003E6206"/>
    <w:rsid w:val="00411875"/>
    <w:rsid w:val="004267C6"/>
    <w:rsid w:val="00471C74"/>
    <w:rsid w:val="0049285C"/>
    <w:rsid w:val="004937B7"/>
    <w:rsid w:val="004966B3"/>
    <w:rsid w:val="004C0713"/>
    <w:rsid w:val="004C37B7"/>
    <w:rsid w:val="004E0034"/>
    <w:rsid w:val="004F56FD"/>
    <w:rsid w:val="005532CA"/>
    <w:rsid w:val="0056233A"/>
    <w:rsid w:val="0059104B"/>
    <w:rsid w:val="005C13E0"/>
    <w:rsid w:val="005C263F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F90"/>
    <w:rsid w:val="006E4752"/>
    <w:rsid w:val="00714227"/>
    <w:rsid w:val="007240E0"/>
    <w:rsid w:val="007849CA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670A"/>
    <w:rsid w:val="0088355A"/>
    <w:rsid w:val="0089000B"/>
    <w:rsid w:val="00891D92"/>
    <w:rsid w:val="00891EC8"/>
    <w:rsid w:val="008A1BE6"/>
    <w:rsid w:val="008A22BA"/>
    <w:rsid w:val="008A5951"/>
    <w:rsid w:val="008A5CF8"/>
    <w:rsid w:val="008C59B4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163A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DB04B1"/>
    <w:rsid w:val="00E311A1"/>
    <w:rsid w:val="00E6107E"/>
    <w:rsid w:val="00E75CDD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F91140-4542-4C1E-9A01-36564B9C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5</cp:revision>
  <dcterms:created xsi:type="dcterms:W3CDTF">2017-09-18T09:05:00Z</dcterms:created>
  <dcterms:modified xsi:type="dcterms:W3CDTF">2017-09-18T09:13:00Z</dcterms:modified>
</cp:coreProperties>
</file>